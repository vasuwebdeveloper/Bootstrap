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3C2D" w14:textId="77777777" w:rsidR="00072759" w:rsidRPr="00AB6950" w:rsidRDefault="0066113D" w:rsidP="00AB6950">
      <w:pPr>
        <w:pStyle w:val="Heading1"/>
      </w:pPr>
      <w:bookmarkStart w:id="0" w:name="_Toc2605309"/>
      <w:bookmarkStart w:id="1" w:name="_Hlk2345668"/>
      <w:r>
        <w:t xml:space="preserve">Sample </w:t>
      </w:r>
      <w:r w:rsidR="00072759">
        <w:t xml:space="preserve">Workbook </w:t>
      </w:r>
      <w:bookmarkEnd w:id="0"/>
      <w:r w:rsidR="00591681">
        <w:t>Design Template</w:t>
      </w:r>
    </w:p>
    <w:bookmarkEnd w:id="1"/>
    <w:p w14:paraId="6F896409" w14:textId="77777777" w:rsidR="00DA595C" w:rsidRDefault="00DA595C" w:rsidP="00DA595C">
      <w:r>
        <w:t>Use the simple workbook planning template below to plan the creation of your workbooks.</w:t>
      </w:r>
    </w:p>
    <w:p w14:paraId="04CF975F" w14:textId="77777777" w:rsidR="0066113D" w:rsidRDefault="00DD7FD5" w:rsidP="0066113D">
      <w:pPr>
        <w:pStyle w:val="Heading2-NoBreakBefore"/>
      </w:pPr>
      <w:r>
        <w:t xml:space="preserve">Examine </w:t>
      </w:r>
      <w:r w:rsidR="00DA595C" w:rsidRPr="0066113D">
        <w:t>Existing</w:t>
      </w:r>
      <w:r w:rsidR="00DA595C">
        <w:t xml:space="preserve"> Workbooks, Searches, and </w:t>
      </w:r>
      <w:r w:rsidR="00DA595C" w:rsidRPr="0066113D">
        <w:t>Reports</w:t>
      </w:r>
    </w:p>
    <w:p w14:paraId="2AEED2C8" w14:textId="607A19C0" w:rsidR="00DA595C" w:rsidRDefault="0066113D" w:rsidP="0066113D">
      <w:bookmarkStart w:id="2" w:name="_Hlk5882381"/>
      <w:r>
        <w:t>What existing workbooks, saved searches, and/or reports can be leveraged?</w:t>
      </w:r>
      <w:bookmarkEnd w:id="2"/>
    </w:p>
    <w:p w14:paraId="27191022" w14:textId="3FDA759C" w:rsidR="00AB6950" w:rsidRDefault="00AB6950" w:rsidP="00AB6950">
      <w:pPr>
        <w:pStyle w:val="Heading3"/>
        <w:spacing w:before="0"/>
      </w:pPr>
      <w:r>
        <w:t>Workbooks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2245"/>
        <w:gridCol w:w="1621"/>
        <w:gridCol w:w="4774"/>
      </w:tblGrid>
      <w:tr w:rsidR="00A906A7" w:rsidRPr="000814A5" w14:paraId="7F39C133" w14:textId="77777777" w:rsidTr="00C6359A">
        <w:trPr>
          <w:trHeight w:val="504"/>
        </w:trPr>
        <w:tc>
          <w:tcPr>
            <w:tcW w:w="1299" w:type="pct"/>
            <w:shd w:val="clear" w:color="auto" w:fill="F0F3F6"/>
          </w:tcPr>
          <w:p w14:paraId="38C2D1FC" w14:textId="77777777" w:rsidR="00A906A7" w:rsidRPr="00AB6950" w:rsidRDefault="00A906A7" w:rsidP="00C6359A">
            <w:pPr>
              <w:pStyle w:val="TableText"/>
              <w:rPr>
                <w:b/>
                <w:color w:val="0069AA"/>
              </w:rPr>
            </w:pPr>
            <w:r w:rsidRPr="00AB6950">
              <w:rPr>
                <w:b/>
                <w:color w:val="0069AA"/>
              </w:rPr>
              <w:t>Name</w:t>
            </w:r>
          </w:p>
        </w:tc>
        <w:tc>
          <w:tcPr>
            <w:tcW w:w="938" w:type="pct"/>
            <w:shd w:val="clear" w:color="auto" w:fill="F0F3F6"/>
          </w:tcPr>
          <w:p w14:paraId="24FE74BC" w14:textId="720F76E2" w:rsidR="00A906A7" w:rsidRPr="00AB6950" w:rsidRDefault="00A906A7" w:rsidP="00C6359A">
            <w:pPr>
              <w:pStyle w:val="TableText"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>Base Record</w:t>
            </w:r>
          </w:p>
        </w:tc>
        <w:tc>
          <w:tcPr>
            <w:tcW w:w="2763" w:type="pct"/>
            <w:shd w:val="clear" w:color="auto" w:fill="F0F3F6"/>
          </w:tcPr>
          <w:p w14:paraId="50D10F03" w14:textId="77777777" w:rsidR="00A906A7" w:rsidRPr="00AB6950" w:rsidRDefault="00A906A7" w:rsidP="00C6359A">
            <w:pPr>
              <w:pStyle w:val="TableText"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>Description</w:t>
            </w:r>
          </w:p>
        </w:tc>
      </w:tr>
      <w:tr w:rsidR="00A906A7" w:rsidRPr="000814A5" w14:paraId="5E67792A" w14:textId="77777777" w:rsidTr="00C6359A">
        <w:trPr>
          <w:trHeight w:val="720"/>
        </w:trPr>
        <w:tc>
          <w:tcPr>
            <w:tcW w:w="1299" w:type="pct"/>
          </w:tcPr>
          <w:p w14:paraId="65B5BCEF" w14:textId="77777777" w:rsidR="00A906A7" w:rsidRPr="00344D23" w:rsidRDefault="00A906A7" w:rsidP="00C6359A">
            <w:pPr>
              <w:pStyle w:val="TableHeader-LeftColumn"/>
            </w:pPr>
          </w:p>
        </w:tc>
        <w:tc>
          <w:tcPr>
            <w:tcW w:w="938" w:type="pct"/>
          </w:tcPr>
          <w:p w14:paraId="081DFCF6" w14:textId="77777777" w:rsidR="00A906A7" w:rsidRPr="000814A5" w:rsidRDefault="00A906A7" w:rsidP="00C6359A">
            <w:pPr>
              <w:pStyle w:val="TableText"/>
              <w:suppressLineNumbers/>
              <w:suppressAutoHyphens/>
            </w:pPr>
          </w:p>
        </w:tc>
        <w:tc>
          <w:tcPr>
            <w:tcW w:w="2763" w:type="pct"/>
          </w:tcPr>
          <w:p w14:paraId="017E1E92" w14:textId="77777777" w:rsidR="00A906A7" w:rsidRPr="000814A5" w:rsidRDefault="00A906A7" w:rsidP="00C6359A">
            <w:pPr>
              <w:pStyle w:val="TableText"/>
              <w:suppressLineNumbers/>
              <w:suppressAutoHyphens/>
            </w:pPr>
            <w:bookmarkStart w:id="3" w:name="_GoBack"/>
            <w:bookmarkEnd w:id="3"/>
          </w:p>
        </w:tc>
      </w:tr>
      <w:tr w:rsidR="00A906A7" w:rsidRPr="000814A5" w14:paraId="38609518" w14:textId="77777777" w:rsidTr="00C6359A">
        <w:trPr>
          <w:trHeight w:val="720"/>
        </w:trPr>
        <w:tc>
          <w:tcPr>
            <w:tcW w:w="1299" w:type="pct"/>
          </w:tcPr>
          <w:p w14:paraId="42A02DF4" w14:textId="77777777" w:rsidR="00A906A7" w:rsidRPr="00344D23" w:rsidRDefault="00A906A7" w:rsidP="00C6359A">
            <w:pPr>
              <w:pStyle w:val="TableHeader-LeftColumn"/>
            </w:pPr>
          </w:p>
        </w:tc>
        <w:tc>
          <w:tcPr>
            <w:tcW w:w="938" w:type="pct"/>
          </w:tcPr>
          <w:p w14:paraId="160FCBF3" w14:textId="77777777" w:rsidR="00A906A7" w:rsidRPr="000814A5" w:rsidRDefault="00A906A7" w:rsidP="00C6359A">
            <w:pPr>
              <w:pStyle w:val="TableText"/>
              <w:suppressLineNumbers/>
              <w:suppressAutoHyphens/>
            </w:pPr>
          </w:p>
        </w:tc>
        <w:tc>
          <w:tcPr>
            <w:tcW w:w="2763" w:type="pct"/>
          </w:tcPr>
          <w:p w14:paraId="770FE8BD" w14:textId="77777777" w:rsidR="00A906A7" w:rsidRPr="000814A5" w:rsidRDefault="00A906A7" w:rsidP="00C6359A">
            <w:pPr>
              <w:pStyle w:val="TableText"/>
              <w:suppressLineNumbers/>
              <w:suppressAutoHyphens/>
            </w:pPr>
          </w:p>
        </w:tc>
      </w:tr>
      <w:tr w:rsidR="00A906A7" w:rsidRPr="000814A5" w14:paraId="0FDF40DC" w14:textId="77777777" w:rsidTr="00C6359A">
        <w:trPr>
          <w:trHeight w:val="720"/>
        </w:trPr>
        <w:tc>
          <w:tcPr>
            <w:tcW w:w="1299" w:type="pct"/>
          </w:tcPr>
          <w:p w14:paraId="6C448C10" w14:textId="77777777" w:rsidR="00A906A7" w:rsidRPr="00344D23" w:rsidRDefault="00A906A7" w:rsidP="00C6359A">
            <w:pPr>
              <w:pStyle w:val="TableHeader-LeftColumn"/>
            </w:pPr>
          </w:p>
        </w:tc>
        <w:tc>
          <w:tcPr>
            <w:tcW w:w="938" w:type="pct"/>
          </w:tcPr>
          <w:p w14:paraId="1CBE338E" w14:textId="77777777" w:rsidR="00A906A7" w:rsidRPr="000814A5" w:rsidRDefault="00A906A7" w:rsidP="00C6359A">
            <w:pPr>
              <w:pStyle w:val="TableText"/>
              <w:suppressLineNumbers/>
              <w:suppressAutoHyphens/>
            </w:pPr>
          </w:p>
        </w:tc>
        <w:tc>
          <w:tcPr>
            <w:tcW w:w="2763" w:type="pct"/>
          </w:tcPr>
          <w:p w14:paraId="47CC9E3C" w14:textId="77777777" w:rsidR="00A906A7" w:rsidRPr="000814A5" w:rsidRDefault="00A906A7" w:rsidP="00C6359A">
            <w:pPr>
              <w:pStyle w:val="TableText"/>
              <w:suppressLineNumbers/>
              <w:suppressAutoHyphens/>
            </w:pPr>
          </w:p>
        </w:tc>
      </w:tr>
    </w:tbl>
    <w:p w14:paraId="07BA70FF" w14:textId="77777777" w:rsidR="0066113D" w:rsidRDefault="00130A79" w:rsidP="00AB6950">
      <w:pPr>
        <w:pStyle w:val="Heading3"/>
      </w:pPr>
      <w:r>
        <w:t>Saved Searches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2245"/>
        <w:gridCol w:w="1621"/>
        <w:gridCol w:w="4774"/>
      </w:tblGrid>
      <w:tr w:rsidR="00130A79" w:rsidRPr="000814A5" w14:paraId="70D2A899" w14:textId="77777777" w:rsidTr="00387ED3">
        <w:trPr>
          <w:trHeight w:val="504"/>
        </w:trPr>
        <w:tc>
          <w:tcPr>
            <w:tcW w:w="1299" w:type="pct"/>
            <w:shd w:val="clear" w:color="auto" w:fill="F0F3F6"/>
          </w:tcPr>
          <w:p w14:paraId="168D9B04" w14:textId="77777777" w:rsidR="00130A79" w:rsidRPr="00AB6950" w:rsidRDefault="00130A79" w:rsidP="00387ED3">
            <w:pPr>
              <w:pStyle w:val="TableText"/>
              <w:rPr>
                <w:b/>
                <w:color w:val="0069AA"/>
              </w:rPr>
            </w:pPr>
            <w:r w:rsidRPr="00AB6950">
              <w:rPr>
                <w:b/>
                <w:color w:val="0069AA"/>
              </w:rPr>
              <w:t>Name</w:t>
            </w:r>
          </w:p>
        </w:tc>
        <w:tc>
          <w:tcPr>
            <w:tcW w:w="938" w:type="pct"/>
            <w:shd w:val="clear" w:color="auto" w:fill="F0F3F6"/>
          </w:tcPr>
          <w:p w14:paraId="51809AA8" w14:textId="77777777" w:rsidR="00130A79" w:rsidRPr="00AB6950" w:rsidRDefault="00130A79" w:rsidP="00387ED3">
            <w:pPr>
              <w:pStyle w:val="TableText"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>Search Type</w:t>
            </w:r>
          </w:p>
        </w:tc>
        <w:tc>
          <w:tcPr>
            <w:tcW w:w="2763" w:type="pct"/>
            <w:shd w:val="clear" w:color="auto" w:fill="F0F3F6"/>
          </w:tcPr>
          <w:p w14:paraId="4DB9ED55" w14:textId="77777777" w:rsidR="00130A79" w:rsidRPr="00AB6950" w:rsidRDefault="00197BAC" w:rsidP="00387ED3">
            <w:pPr>
              <w:pStyle w:val="TableText"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>Description</w:t>
            </w:r>
          </w:p>
        </w:tc>
      </w:tr>
      <w:tr w:rsidR="00130A79" w:rsidRPr="000814A5" w14:paraId="0C9F49C2" w14:textId="77777777" w:rsidTr="00387ED3">
        <w:trPr>
          <w:trHeight w:val="720"/>
        </w:trPr>
        <w:tc>
          <w:tcPr>
            <w:tcW w:w="1299" w:type="pct"/>
          </w:tcPr>
          <w:p w14:paraId="5C9AE3CD" w14:textId="77777777" w:rsidR="00130A79" w:rsidRPr="00344D23" w:rsidRDefault="00130A79" w:rsidP="00387ED3">
            <w:pPr>
              <w:pStyle w:val="TableHeader-LeftColumn"/>
            </w:pPr>
          </w:p>
        </w:tc>
        <w:tc>
          <w:tcPr>
            <w:tcW w:w="938" w:type="pct"/>
          </w:tcPr>
          <w:p w14:paraId="3D2210CE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  <w:tc>
          <w:tcPr>
            <w:tcW w:w="2763" w:type="pct"/>
          </w:tcPr>
          <w:p w14:paraId="5EEB86CD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</w:tr>
      <w:tr w:rsidR="00130A79" w:rsidRPr="000814A5" w14:paraId="76620080" w14:textId="77777777" w:rsidTr="00387ED3">
        <w:trPr>
          <w:trHeight w:val="720"/>
        </w:trPr>
        <w:tc>
          <w:tcPr>
            <w:tcW w:w="1299" w:type="pct"/>
          </w:tcPr>
          <w:p w14:paraId="55DD3E70" w14:textId="77777777" w:rsidR="00130A79" w:rsidRPr="00344D23" w:rsidRDefault="00130A79" w:rsidP="00387ED3">
            <w:pPr>
              <w:pStyle w:val="TableHeader-LeftColumn"/>
            </w:pPr>
          </w:p>
        </w:tc>
        <w:tc>
          <w:tcPr>
            <w:tcW w:w="938" w:type="pct"/>
          </w:tcPr>
          <w:p w14:paraId="23B139E9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  <w:tc>
          <w:tcPr>
            <w:tcW w:w="2763" w:type="pct"/>
          </w:tcPr>
          <w:p w14:paraId="610776B6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</w:tr>
      <w:tr w:rsidR="00130A79" w:rsidRPr="000814A5" w14:paraId="45FED143" w14:textId="77777777" w:rsidTr="00387ED3">
        <w:trPr>
          <w:trHeight w:val="720"/>
        </w:trPr>
        <w:tc>
          <w:tcPr>
            <w:tcW w:w="1299" w:type="pct"/>
          </w:tcPr>
          <w:p w14:paraId="28BA2D48" w14:textId="77777777" w:rsidR="00130A79" w:rsidRPr="00344D23" w:rsidRDefault="00130A79" w:rsidP="00387ED3">
            <w:pPr>
              <w:pStyle w:val="TableHeader-LeftColumn"/>
            </w:pPr>
          </w:p>
        </w:tc>
        <w:tc>
          <w:tcPr>
            <w:tcW w:w="938" w:type="pct"/>
          </w:tcPr>
          <w:p w14:paraId="0967E386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  <w:tc>
          <w:tcPr>
            <w:tcW w:w="2763" w:type="pct"/>
          </w:tcPr>
          <w:p w14:paraId="71904047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</w:tr>
    </w:tbl>
    <w:p w14:paraId="5BAEDFB7" w14:textId="77777777" w:rsidR="0066113D" w:rsidRDefault="00AB6950" w:rsidP="00AB6950">
      <w:pPr>
        <w:pStyle w:val="Heading3"/>
      </w:pPr>
      <w:r>
        <w:t>Reports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2245"/>
        <w:gridCol w:w="1621"/>
        <w:gridCol w:w="4774"/>
      </w:tblGrid>
      <w:tr w:rsidR="00130A79" w:rsidRPr="000814A5" w14:paraId="62D9CCFC" w14:textId="77777777" w:rsidTr="00387ED3">
        <w:trPr>
          <w:trHeight w:val="504"/>
        </w:trPr>
        <w:tc>
          <w:tcPr>
            <w:tcW w:w="1299" w:type="pct"/>
            <w:shd w:val="clear" w:color="auto" w:fill="F0F3F6"/>
          </w:tcPr>
          <w:p w14:paraId="5EC94A4B" w14:textId="77777777" w:rsidR="00130A79" w:rsidRPr="00AB6950" w:rsidRDefault="00130A79" w:rsidP="00387ED3">
            <w:pPr>
              <w:pStyle w:val="TableText"/>
              <w:rPr>
                <w:b/>
                <w:color w:val="0069AA"/>
              </w:rPr>
            </w:pPr>
            <w:r w:rsidRPr="00AB6950">
              <w:rPr>
                <w:b/>
                <w:color w:val="0069AA"/>
              </w:rPr>
              <w:t>Name</w:t>
            </w:r>
          </w:p>
        </w:tc>
        <w:tc>
          <w:tcPr>
            <w:tcW w:w="938" w:type="pct"/>
            <w:shd w:val="clear" w:color="auto" w:fill="F0F3F6"/>
          </w:tcPr>
          <w:p w14:paraId="6B33FEC7" w14:textId="77777777" w:rsidR="00130A79" w:rsidRPr="00AB6950" w:rsidRDefault="00130A79" w:rsidP="00387ED3">
            <w:pPr>
              <w:pStyle w:val="TableText"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>Metric</w:t>
            </w:r>
          </w:p>
        </w:tc>
        <w:tc>
          <w:tcPr>
            <w:tcW w:w="2763" w:type="pct"/>
            <w:shd w:val="clear" w:color="auto" w:fill="F0F3F6"/>
          </w:tcPr>
          <w:p w14:paraId="44C208D6" w14:textId="77777777" w:rsidR="00130A79" w:rsidRPr="00AB6950" w:rsidRDefault="00197BAC" w:rsidP="00387ED3">
            <w:pPr>
              <w:pStyle w:val="TableText"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>Description</w:t>
            </w:r>
          </w:p>
        </w:tc>
      </w:tr>
      <w:tr w:rsidR="00130A79" w:rsidRPr="000814A5" w14:paraId="6620F5DE" w14:textId="77777777" w:rsidTr="00387ED3">
        <w:trPr>
          <w:trHeight w:val="720"/>
        </w:trPr>
        <w:tc>
          <w:tcPr>
            <w:tcW w:w="1299" w:type="pct"/>
          </w:tcPr>
          <w:p w14:paraId="5899D82E" w14:textId="77777777" w:rsidR="00130A79" w:rsidRPr="00344D23" w:rsidRDefault="00130A79" w:rsidP="00387ED3">
            <w:pPr>
              <w:pStyle w:val="TableHeader-LeftColumn"/>
            </w:pPr>
          </w:p>
        </w:tc>
        <w:tc>
          <w:tcPr>
            <w:tcW w:w="938" w:type="pct"/>
          </w:tcPr>
          <w:p w14:paraId="2107477C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  <w:tc>
          <w:tcPr>
            <w:tcW w:w="2763" w:type="pct"/>
          </w:tcPr>
          <w:p w14:paraId="2F4E33AB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</w:tr>
      <w:tr w:rsidR="00130A79" w:rsidRPr="000814A5" w14:paraId="1D6C8EED" w14:textId="77777777" w:rsidTr="00387ED3">
        <w:trPr>
          <w:trHeight w:val="720"/>
        </w:trPr>
        <w:tc>
          <w:tcPr>
            <w:tcW w:w="1299" w:type="pct"/>
          </w:tcPr>
          <w:p w14:paraId="1985422F" w14:textId="77777777" w:rsidR="00130A79" w:rsidRPr="00344D23" w:rsidRDefault="00130A79" w:rsidP="00387ED3">
            <w:pPr>
              <w:pStyle w:val="TableHeader-LeftColumn"/>
            </w:pPr>
          </w:p>
        </w:tc>
        <w:tc>
          <w:tcPr>
            <w:tcW w:w="938" w:type="pct"/>
          </w:tcPr>
          <w:p w14:paraId="2848B435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  <w:tc>
          <w:tcPr>
            <w:tcW w:w="2763" w:type="pct"/>
          </w:tcPr>
          <w:p w14:paraId="08361266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</w:tr>
      <w:tr w:rsidR="00130A79" w:rsidRPr="000814A5" w14:paraId="0B6D150F" w14:textId="77777777" w:rsidTr="00387ED3">
        <w:trPr>
          <w:trHeight w:val="720"/>
        </w:trPr>
        <w:tc>
          <w:tcPr>
            <w:tcW w:w="1299" w:type="pct"/>
          </w:tcPr>
          <w:p w14:paraId="68B3D297" w14:textId="77777777" w:rsidR="00130A79" w:rsidRPr="00344D23" w:rsidRDefault="00130A79" w:rsidP="00387ED3">
            <w:pPr>
              <w:pStyle w:val="TableHeader-LeftColumn"/>
            </w:pPr>
          </w:p>
        </w:tc>
        <w:tc>
          <w:tcPr>
            <w:tcW w:w="938" w:type="pct"/>
          </w:tcPr>
          <w:p w14:paraId="55A2E969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  <w:tc>
          <w:tcPr>
            <w:tcW w:w="2763" w:type="pct"/>
          </w:tcPr>
          <w:p w14:paraId="65E132F7" w14:textId="77777777" w:rsidR="00130A79" w:rsidRPr="000814A5" w:rsidRDefault="00130A79" w:rsidP="00387ED3">
            <w:pPr>
              <w:pStyle w:val="TableText"/>
              <w:suppressLineNumbers/>
              <w:suppressAutoHyphens/>
            </w:pPr>
          </w:p>
        </w:tc>
      </w:tr>
    </w:tbl>
    <w:p w14:paraId="72CDA66E" w14:textId="77777777" w:rsidR="0066113D" w:rsidRDefault="00F60D40" w:rsidP="0066113D">
      <w:pPr>
        <w:pStyle w:val="Heading2"/>
      </w:pPr>
      <w:r>
        <w:lastRenderedPageBreak/>
        <w:t>Datasets</w:t>
      </w:r>
    </w:p>
    <w:p w14:paraId="5676BCD3" w14:textId="77777777" w:rsidR="00DA595C" w:rsidRDefault="0066113D" w:rsidP="0066113D">
      <w:bookmarkStart w:id="4" w:name="_Hlk5882878"/>
      <w:r>
        <w:t>What other types of data do you want to see</w:t>
      </w:r>
      <w:r w:rsidR="00F60D40">
        <w:t xml:space="preserve"> in the workbook</w:t>
      </w:r>
      <w:r>
        <w:t>? Be sure to i</w:t>
      </w:r>
      <w:r w:rsidRPr="005D687A">
        <w:t xml:space="preserve">nclude </w:t>
      </w:r>
      <w:r>
        <w:t xml:space="preserve">any </w:t>
      </w:r>
      <w:r w:rsidRPr="005D687A">
        <w:t xml:space="preserve">additional fields you </w:t>
      </w:r>
      <w:r>
        <w:t xml:space="preserve">may </w:t>
      </w:r>
      <w:r w:rsidRPr="005D687A">
        <w:t xml:space="preserve">want to </w:t>
      </w:r>
      <w:r>
        <w:t>view</w:t>
      </w:r>
      <w:r w:rsidRPr="005D687A">
        <w:t xml:space="preserve"> in </w:t>
      </w:r>
      <w:r w:rsidR="00F60D40">
        <w:t xml:space="preserve">table views, </w:t>
      </w:r>
      <w:r w:rsidRPr="005D687A">
        <w:t>pivot</w:t>
      </w:r>
      <w:r>
        <w:t xml:space="preserve"> </w:t>
      </w:r>
      <w:r w:rsidRPr="005D687A">
        <w:t>tables</w:t>
      </w:r>
      <w:r w:rsidR="00F60D40">
        <w:t>,</w:t>
      </w:r>
      <w:r w:rsidRPr="005D687A">
        <w:t xml:space="preserve"> and charts</w:t>
      </w:r>
      <w:r>
        <w:t>.</w:t>
      </w:r>
      <w:bookmarkEnd w:id="4"/>
    </w:p>
    <w:p w14:paraId="2436D607" w14:textId="77777777" w:rsidR="00F41532" w:rsidRDefault="0082528C" w:rsidP="00F41532">
      <w:pPr>
        <w:pStyle w:val="Heading3"/>
      </w:pPr>
      <w:r>
        <w:t xml:space="preserve">Record </w:t>
      </w:r>
      <w:r w:rsidR="00F41532">
        <w:t>Joins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1705"/>
        <w:gridCol w:w="2551"/>
        <w:gridCol w:w="2193"/>
        <w:gridCol w:w="2191"/>
      </w:tblGrid>
      <w:tr w:rsidR="00C07AFC" w:rsidRPr="000814A5" w14:paraId="55798DC2" w14:textId="77777777" w:rsidTr="0082528C">
        <w:trPr>
          <w:trHeight w:val="1440"/>
        </w:trPr>
        <w:tc>
          <w:tcPr>
            <w:tcW w:w="987" w:type="pct"/>
            <w:shd w:val="clear" w:color="auto" w:fill="F0F3F6"/>
          </w:tcPr>
          <w:p w14:paraId="66BD892E" w14:textId="77777777" w:rsidR="00C07AFC" w:rsidRPr="0024695A" w:rsidRDefault="00C07AFC" w:rsidP="00387ED3">
            <w:pPr>
              <w:pStyle w:val="TableText"/>
              <w:jc w:val="right"/>
              <w:rPr>
                <w:rStyle w:val="UIActionNavigation"/>
                <w:color w:val="0069AA"/>
              </w:rPr>
            </w:pPr>
            <w:r>
              <w:rPr>
                <w:rStyle w:val="UIActionNavigation"/>
                <w:color w:val="0069AA"/>
              </w:rPr>
              <w:t>Record</w:t>
            </w:r>
            <w:r w:rsidR="0082528C">
              <w:rPr>
                <w:rStyle w:val="UIActionNavigation"/>
                <w:color w:val="0069AA"/>
              </w:rPr>
              <w:t xml:space="preserve"> Name</w:t>
            </w:r>
          </w:p>
        </w:tc>
        <w:tc>
          <w:tcPr>
            <w:tcW w:w="1476" w:type="pct"/>
          </w:tcPr>
          <w:p w14:paraId="1044A439" w14:textId="77777777" w:rsidR="00C07AFC" w:rsidRPr="000814A5" w:rsidRDefault="00C07AFC" w:rsidP="00387ED3">
            <w:pPr>
              <w:pStyle w:val="TableText"/>
              <w:suppressLineNumbers/>
              <w:suppressAutoHyphens/>
            </w:pPr>
          </w:p>
        </w:tc>
        <w:tc>
          <w:tcPr>
            <w:tcW w:w="1269" w:type="pct"/>
          </w:tcPr>
          <w:p w14:paraId="345CD182" w14:textId="77777777" w:rsidR="00C07AFC" w:rsidRPr="000814A5" w:rsidRDefault="00C07AFC" w:rsidP="00387ED3">
            <w:pPr>
              <w:pStyle w:val="TableText"/>
              <w:suppressLineNumbers/>
              <w:suppressAutoHyphens/>
            </w:pPr>
          </w:p>
        </w:tc>
        <w:tc>
          <w:tcPr>
            <w:tcW w:w="1268" w:type="pct"/>
          </w:tcPr>
          <w:p w14:paraId="67DE47E8" w14:textId="77777777" w:rsidR="00C07AFC" w:rsidRPr="000814A5" w:rsidRDefault="00C07AFC" w:rsidP="00387ED3">
            <w:pPr>
              <w:pStyle w:val="TableText"/>
              <w:suppressLineNumbers/>
              <w:suppressAutoHyphens/>
            </w:pPr>
          </w:p>
        </w:tc>
      </w:tr>
    </w:tbl>
    <w:p w14:paraId="33403CB2" w14:textId="77777777" w:rsidR="0066113D" w:rsidRDefault="00F41532" w:rsidP="00F41532">
      <w:pPr>
        <w:pStyle w:val="Heading3"/>
      </w:pPr>
      <w:r>
        <w:t>Fields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1706"/>
        <w:gridCol w:w="2614"/>
        <w:gridCol w:w="2160"/>
        <w:gridCol w:w="2160"/>
      </w:tblGrid>
      <w:tr w:rsidR="00F41532" w:rsidRPr="000814A5" w14:paraId="15D587CE" w14:textId="77777777" w:rsidTr="00C07AFC">
        <w:trPr>
          <w:trHeight w:val="504"/>
        </w:trPr>
        <w:tc>
          <w:tcPr>
            <w:tcW w:w="987" w:type="pct"/>
            <w:shd w:val="clear" w:color="auto" w:fill="F0F3F6"/>
          </w:tcPr>
          <w:p w14:paraId="42653DC0" w14:textId="77777777" w:rsidR="00F41532" w:rsidRDefault="00F41532" w:rsidP="00F41532">
            <w:pPr>
              <w:pStyle w:val="TableText"/>
              <w:jc w:val="right"/>
              <w:rPr>
                <w:rStyle w:val="UIActionNavigation"/>
                <w:color w:val="0069AA"/>
              </w:rPr>
            </w:pPr>
            <w:r>
              <w:rPr>
                <w:rStyle w:val="UIActionNavigation"/>
                <w:color w:val="0069AA"/>
              </w:rPr>
              <w:t>Joined Record</w:t>
            </w:r>
          </w:p>
        </w:tc>
        <w:tc>
          <w:tcPr>
            <w:tcW w:w="1513" w:type="pct"/>
          </w:tcPr>
          <w:p w14:paraId="40FEB45C" w14:textId="77777777" w:rsidR="00F41532" w:rsidRPr="000814A5" w:rsidRDefault="00F41532" w:rsidP="00F41532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0659FD73" w14:textId="77777777" w:rsidR="00F41532" w:rsidRPr="000814A5" w:rsidRDefault="00F41532" w:rsidP="00F41532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455CD7F4" w14:textId="77777777" w:rsidR="00F41532" w:rsidRPr="000814A5" w:rsidRDefault="00F41532" w:rsidP="00F41532">
            <w:pPr>
              <w:pStyle w:val="TableText"/>
              <w:suppressLineNumbers/>
              <w:suppressAutoHyphens/>
            </w:pPr>
          </w:p>
        </w:tc>
      </w:tr>
      <w:tr w:rsidR="00F41532" w:rsidRPr="000814A5" w14:paraId="1B0DD5D9" w14:textId="77777777" w:rsidTr="00C07AFC">
        <w:trPr>
          <w:trHeight w:val="2880"/>
        </w:trPr>
        <w:tc>
          <w:tcPr>
            <w:tcW w:w="987" w:type="pct"/>
            <w:shd w:val="clear" w:color="auto" w:fill="F0F3F6"/>
          </w:tcPr>
          <w:p w14:paraId="3BC7AD59" w14:textId="77777777" w:rsidR="00F41532" w:rsidRPr="00F41532" w:rsidRDefault="00F41532" w:rsidP="00F41532">
            <w:pPr>
              <w:pStyle w:val="TableText"/>
              <w:jc w:val="right"/>
              <w:rPr>
                <w:rStyle w:val="UIActionNavigation"/>
                <w:color w:val="000000"/>
              </w:rPr>
            </w:pPr>
            <w:r w:rsidRPr="00F41532">
              <w:rPr>
                <w:rStyle w:val="UIActionNavigation"/>
                <w:color w:val="0069AA"/>
              </w:rPr>
              <w:t>Fields</w:t>
            </w:r>
          </w:p>
        </w:tc>
        <w:tc>
          <w:tcPr>
            <w:tcW w:w="1513" w:type="pct"/>
          </w:tcPr>
          <w:p w14:paraId="7651FC0E" w14:textId="77777777" w:rsidR="00F41532" w:rsidRPr="00F41532" w:rsidRDefault="00F41532" w:rsidP="00F41532">
            <w:pPr>
              <w:pStyle w:val="TableText"/>
            </w:pPr>
          </w:p>
        </w:tc>
        <w:tc>
          <w:tcPr>
            <w:tcW w:w="1250" w:type="pct"/>
          </w:tcPr>
          <w:p w14:paraId="423FA54A" w14:textId="77777777" w:rsidR="00F41532" w:rsidRPr="00F41532" w:rsidRDefault="00F41532" w:rsidP="00F41532">
            <w:pPr>
              <w:pStyle w:val="TableText"/>
            </w:pPr>
          </w:p>
        </w:tc>
        <w:tc>
          <w:tcPr>
            <w:tcW w:w="1250" w:type="pct"/>
          </w:tcPr>
          <w:p w14:paraId="1EB4D9A2" w14:textId="77777777" w:rsidR="00F41532" w:rsidRPr="00F41532" w:rsidRDefault="00F41532" w:rsidP="00F41532">
            <w:pPr>
              <w:pStyle w:val="TableText"/>
            </w:pPr>
          </w:p>
        </w:tc>
      </w:tr>
    </w:tbl>
    <w:p w14:paraId="7CD1AFEF" w14:textId="77777777" w:rsidR="0066113D" w:rsidRDefault="00F41532" w:rsidP="0082528C">
      <w:pPr>
        <w:pStyle w:val="Heading3"/>
        <w:keepNext w:val="0"/>
      </w:pPr>
      <w:r>
        <w:t>Filter Criteria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1706"/>
        <w:gridCol w:w="2614"/>
        <w:gridCol w:w="2160"/>
        <w:gridCol w:w="2160"/>
      </w:tblGrid>
      <w:tr w:rsidR="00D14757" w:rsidRPr="000814A5" w14:paraId="0351D4F7" w14:textId="77777777" w:rsidTr="00C07AFC">
        <w:trPr>
          <w:trHeight w:val="504"/>
        </w:trPr>
        <w:tc>
          <w:tcPr>
            <w:tcW w:w="987" w:type="pct"/>
            <w:shd w:val="clear" w:color="auto" w:fill="F0F3F6"/>
          </w:tcPr>
          <w:p w14:paraId="13575651" w14:textId="77777777" w:rsidR="00D14757" w:rsidRDefault="00D14757" w:rsidP="0082528C">
            <w:pPr>
              <w:pStyle w:val="TableText"/>
              <w:jc w:val="right"/>
              <w:rPr>
                <w:rStyle w:val="UIActionNavigation"/>
                <w:color w:val="0069AA"/>
              </w:rPr>
            </w:pPr>
            <w:r>
              <w:rPr>
                <w:rStyle w:val="UIActionNavigation"/>
                <w:color w:val="0069AA"/>
              </w:rPr>
              <w:t>Joined Record</w:t>
            </w:r>
          </w:p>
        </w:tc>
        <w:tc>
          <w:tcPr>
            <w:tcW w:w="1513" w:type="pct"/>
          </w:tcPr>
          <w:p w14:paraId="189729E2" w14:textId="77777777" w:rsidR="00D14757" w:rsidRPr="000814A5" w:rsidRDefault="00D14757" w:rsidP="0082528C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7A2E8F60" w14:textId="77777777" w:rsidR="00D14757" w:rsidRPr="000814A5" w:rsidRDefault="00D14757" w:rsidP="0082528C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673F52A1" w14:textId="77777777" w:rsidR="00D14757" w:rsidRPr="000814A5" w:rsidRDefault="00D14757" w:rsidP="0082528C">
            <w:pPr>
              <w:pStyle w:val="TableText"/>
              <w:suppressLineNumbers/>
              <w:suppressAutoHyphens/>
            </w:pPr>
          </w:p>
        </w:tc>
      </w:tr>
      <w:tr w:rsidR="00D14757" w:rsidRPr="000814A5" w14:paraId="4873686F" w14:textId="77777777" w:rsidTr="00C07AFC">
        <w:trPr>
          <w:trHeight w:val="2880"/>
        </w:trPr>
        <w:tc>
          <w:tcPr>
            <w:tcW w:w="987" w:type="pct"/>
            <w:shd w:val="clear" w:color="auto" w:fill="F0F3F6"/>
          </w:tcPr>
          <w:p w14:paraId="7563BF79" w14:textId="77777777" w:rsidR="00D14757" w:rsidRPr="00F41532" w:rsidRDefault="00D14757" w:rsidP="0082528C">
            <w:pPr>
              <w:pStyle w:val="TableText"/>
              <w:jc w:val="right"/>
              <w:rPr>
                <w:rStyle w:val="UIActionNavigation"/>
                <w:color w:val="000000"/>
              </w:rPr>
            </w:pPr>
            <w:r w:rsidRPr="00F41532">
              <w:rPr>
                <w:rStyle w:val="UIActionNavigation"/>
                <w:color w:val="0069AA"/>
              </w:rPr>
              <w:t>Fields</w:t>
            </w:r>
          </w:p>
        </w:tc>
        <w:tc>
          <w:tcPr>
            <w:tcW w:w="1513" w:type="pct"/>
          </w:tcPr>
          <w:p w14:paraId="0EB58A8F" w14:textId="77777777" w:rsidR="00D14757" w:rsidRPr="00F41532" w:rsidRDefault="00D14757" w:rsidP="0082528C">
            <w:pPr>
              <w:pStyle w:val="TableText"/>
            </w:pPr>
          </w:p>
        </w:tc>
        <w:tc>
          <w:tcPr>
            <w:tcW w:w="1250" w:type="pct"/>
          </w:tcPr>
          <w:p w14:paraId="65915542" w14:textId="77777777" w:rsidR="00D14757" w:rsidRPr="00F41532" w:rsidRDefault="00D14757" w:rsidP="0082528C">
            <w:pPr>
              <w:pStyle w:val="TableText"/>
            </w:pPr>
          </w:p>
        </w:tc>
        <w:tc>
          <w:tcPr>
            <w:tcW w:w="1250" w:type="pct"/>
          </w:tcPr>
          <w:p w14:paraId="13809F7E" w14:textId="77777777" w:rsidR="00D14757" w:rsidRPr="00F41532" w:rsidRDefault="00D14757" w:rsidP="0082528C">
            <w:pPr>
              <w:pStyle w:val="TableText"/>
            </w:pPr>
          </w:p>
        </w:tc>
      </w:tr>
    </w:tbl>
    <w:p w14:paraId="0E7A44FE" w14:textId="77777777" w:rsidR="0066113D" w:rsidRDefault="00F41532" w:rsidP="00F41532">
      <w:pPr>
        <w:pStyle w:val="Heading3"/>
      </w:pPr>
      <w:r>
        <w:lastRenderedPageBreak/>
        <w:t>Advanced Sorting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2880"/>
        <w:gridCol w:w="2881"/>
        <w:gridCol w:w="2879"/>
      </w:tblGrid>
      <w:tr w:rsidR="00D14757" w:rsidRPr="000814A5" w14:paraId="76BC1C0B" w14:textId="77777777" w:rsidTr="00D14757">
        <w:trPr>
          <w:trHeight w:val="504"/>
        </w:trPr>
        <w:tc>
          <w:tcPr>
            <w:tcW w:w="1667" w:type="pct"/>
            <w:shd w:val="clear" w:color="auto" w:fill="F0F3F6"/>
          </w:tcPr>
          <w:p w14:paraId="03B56F83" w14:textId="77777777" w:rsidR="00D14757" w:rsidRDefault="00D14757" w:rsidP="00D14757">
            <w:pPr>
              <w:pStyle w:val="TableText"/>
              <w:jc w:val="both"/>
              <w:rPr>
                <w:rStyle w:val="UIActionNavigation"/>
                <w:color w:val="0069AA"/>
              </w:rPr>
            </w:pPr>
            <w:r>
              <w:rPr>
                <w:rStyle w:val="UIActionNavigation"/>
                <w:color w:val="0069AA"/>
              </w:rPr>
              <w:t>Column</w:t>
            </w:r>
          </w:p>
        </w:tc>
        <w:tc>
          <w:tcPr>
            <w:tcW w:w="1667" w:type="pct"/>
            <w:shd w:val="clear" w:color="auto" w:fill="F0F3F6"/>
          </w:tcPr>
          <w:p w14:paraId="6283A0A5" w14:textId="77777777" w:rsidR="00D14757" w:rsidRPr="00D14757" w:rsidRDefault="00D14757" w:rsidP="00D14757">
            <w:pPr>
              <w:pStyle w:val="TableText"/>
              <w:suppressLineNumbers/>
              <w:suppressAutoHyphens/>
              <w:jc w:val="both"/>
              <w:rPr>
                <w:b/>
                <w:color w:val="0069AA"/>
              </w:rPr>
            </w:pPr>
            <w:r w:rsidRPr="00D14757">
              <w:rPr>
                <w:b/>
                <w:color w:val="0069AA"/>
              </w:rPr>
              <w:t>Ascending</w:t>
            </w:r>
            <w:r>
              <w:rPr>
                <w:b/>
                <w:color w:val="0069AA"/>
              </w:rPr>
              <w:t>/Descending</w:t>
            </w:r>
          </w:p>
        </w:tc>
        <w:tc>
          <w:tcPr>
            <w:tcW w:w="1667" w:type="pct"/>
            <w:shd w:val="clear" w:color="auto" w:fill="F0F3F6"/>
          </w:tcPr>
          <w:p w14:paraId="6EB6D2A6" w14:textId="77777777" w:rsidR="00D14757" w:rsidRPr="00D14757" w:rsidRDefault="00D14757" w:rsidP="00D14757">
            <w:pPr>
              <w:pStyle w:val="TableText"/>
              <w:suppressLineNumbers/>
              <w:suppressAutoHyphens/>
              <w:jc w:val="both"/>
              <w:rPr>
                <w:b/>
              </w:rPr>
            </w:pPr>
            <w:r w:rsidRPr="00D14757">
              <w:rPr>
                <w:b/>
                <w:color w:val="0069AA"/>
              </w:rPr>
              <w:t>Options</w:t>
            </w:r>
          </w:p>
        </w:tc>
      </w:tr>
      <w:tr w:rsidR="00D14757" w:rsidRPr="000814A5" w14:paraId="7BE9FCE8" w14:textId="77777777" w:rsidTr="00D14757">
        <w:trPr>
          <w:trHeight w:val="1440"/>
        </w:trPr>
        <w:tc>
          <w:tcPr>
            <w:tcW w:w="1667" w:type="pct"/>
          </w:tcPr>
          <w:p w14:paraId="298CC803" w14:textId="77777777" w:rsidR="00D14757" w:rsidRPr="00D14757" w:rsidRDefault="00D14757" w:rsidP="00D14757">
            <w:pPr>
              <w:pStyle w:val="TableText"/>
              <w:rPr>
                <w:rStyle w:val="UIActionNavigation"/>
                <w:b w:val="0"/>
                <w:color w:val="000000"/>
              </w:rPr>
            </w:pPr>
          </w:p>
        </w:tc>
        <w:tc>
          <w:tcPr>
            <w:tcW w:w="1667" w:type="pct"/>
          </w:tcPr>
          <w:p w14:paraId="18E1D1DD" w14:textId="77777777" w:rsidR="00D14757" w:rsidRPr="00D14757" w:rsidRDefault="00D14757" w:rsidP="00D14757">
            <w:pPr>
              <w:pStyle w:val="TableText"/>
            </w:pPr>
          </w:p>
        </w:tc>
        <w:tc>
          <w:tcPr>
            <w:tcW w:w="1667" w:type="pct"/>
          </w:tcPr>
          <w:p w14:paraId="2A3CDCA9" w14:textId="77777777" w:rsidR="00D14757" w:rsidRPr="00D14757" w:rsidRDefault="00D14757" w:rsidP="00D14757">
            <w:pPr>
              <w:pStyle w:val="TableText"/>
            </w:pPr>
          </w:p>
        </w:tc>
      </w:tr>
      <w:tr w:rsidR="00D14757" w:rsidRPr="000814A5" w14:paraId="169C0B34" w14:textId="77777777" w:rsidTr="00D14757">
        <w:trPr>
          <w:trHeight w:val="1440"/>
        </w:trPr>
        <w:tc>
          <w:tcPr>
            <w:tcW w:w="1667" w:type="pct"/>
          </w:tcPr>
          <w:p w14:paraId="5A98555A" w14:textId="77777777" w:rsidR="00D14757" w:rsidRPr="00D14757" w:rsidRDefault="00D14757" w:rsidP="00D14757">
            <w:pPr>
              <w:pStyle w:val="TableText"/>
              <w:rPr>
                <w:rStyle w:val="UIActionNavigation"/>
                <w:b w:val="0"/>
                <w:color w:val="000000"/>
              </w:rPr>
            </w:pPr>
          </w:p>
        </w:tc>
        <w:tc>
          <w:tcPr>
            <w:tcW w:w="1667" w:type="pct"/>
          </w:tcPr>
          <w:p w14:paraId="210F4E51" w14:textId="77777777" w:rsidR="00D14757" w:rsidRPr="00D14757" w:rsidRDefault="00D14757" w:rsidP="00D14757">
            <w:pPr>
              <w:pStyle w:val="TableText"/>
            </w:pPr>
          </w:p>
        </w:tc>
        <w:tc>
          <w:tcPr>
            <w:tcW w:w="1667" w:type="pct"/>
          </w:tcPr>
          <w:p w14:paraId="633C2D20" w14:textId="77777777" w:rsidR="00D14757" w:rsidRPr="00D14757" w:rsidRDefault="00D14757" w:rsidP="00D14757">
            <w:pPr>
              <w:pStyle w:val="TableText"/>
            </w:pPr>
          </w:p>
        </w:tc>
      </w:tr>
      <w:tr w:rsidR="00D14757" w:rsidRPr="000814A5" w14:paraId="7242D373" w14:textId="77777777" w:rsidTr="00D14757">
        <w:trPr>
          <w:trHeight w:val="1440"/>
        </w:trPr>
        <w:tc>
          <w:tcPr>
            <w:tcW w:w="1667" w:type="pct"/>
          </w:tcPr>
          <w:p w14:paraId="7B6696EA" w14:textId="77777777" w:rsidR="00D14757" w:rsidRPr="00D14757" w:rsidRDefault="00D14757" w:rsidP="00D14757">
            <w:pPr>
              <w:pStyle w:val="TableText"/>
              <w:rPr>
                <w:rStyle w:val="UIActionNavigation"/>
                <w:b w:val="0"/>
                <w:color w:val="000000"/>
              </w:rPr>
            </w:pPr>
          </w:p>
        </w:tc>
        <w:tc>
          <w:tcPr>
            <w:tcW w:w="1667" w:type="pct"/>
          </w:tcPr>
          <w:p w14:paraId="29B884B9" w14:textId="77777777" w:rsidR="00D14757" w:rsidRPr="00D14757" w:rsidRDefault="00D14757" w:rsidP="00D14757">
            <w:pPr>
              <w:pStyle w:val="TableText"/>
            </w:pPr>
          </w:p>
        </w:tc>
        <w:tc>
          <w:tcPr>
            <w:tcW w:w="1667" w:type="pct"/>
          </w:tcPr>
          <w:p w14:paraId="26C86E79" w14:textId="77777777" w:rsidR="00D14757" w:rsidRPr="00D14757" w:rsidRDefault="00D14757" w:rsidP="00D14757">
            <w:pPr>
              <w:pStyle w:val="TableText"/>
            </w:pPr>
          </w:p>
        </w:tc>
      </w:tr>
    </w:tbl>
    <w:p w14:paraId="08B6C529" w14:textId="77777777" w:rsidR="00DA595C" w:rsidRDefault="00DA595C" w:rsidP="00F60D40">
      <w:pPr>
        <w:pStyle w:val="Heading3"/>
      </w:pPr>
      <w:r>
        <w:t>Formula Fields</w:t>
      </w:r>
    </w:p>
    <w:p w14:paraId="66B67C66" w14:textId="77777777" w:rsidR="0066113D" w:rsidRPr="0066113D" w:rsidRDefault="0066113D" w:rsidP="0066113D">
      <w:r>
        <w:t>What calculations or other field manipulation do you need to perform?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1975"/>
        <w:gridCol w:w="1529"/>
        <w:gridCol w:w="5136"/>
      </w:tblGrid>
      <w:tr w:rsidR="00DA595C" w:rsidRPr="000814A5" w14:paraId="369B54FA" w14:textId="77777777" w:rsidTr="00F60D40">
        <w:trPr>
          <w:trHeight w:val="504"/>
          <w:tblHeader w:val="0"/>
        </w:trPr>
        <w:tc>
          <w:tcPr>
            <w:tcW w:w="1143" w:type="pct"/>
            <w:shd w:val="clear" w:color="auto" w:fill="F0F3F6"/>
          </w:tcPr>
          <w:p w14:paraId="01CF5257" w14:textId="77777777" w:rsidR="00DA595C" w:rsidRPr="0066113D" w:rsidRDefault="00D14757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 xml:space="preserve">Formula </w:t>
            </w:r>
            <w:r w:rsidR="00DA595C" w:rsidRPr="0066113D">
              <w:rPr>
                <w:b/>
                <w:color w:val="0069AA"/>
              </w:rPr>
              <w:t>Name</w:t>
            </w:r>
          </w:p>
        </w:tc>
        <w:tc>
          <w:tcPr>
            <w:tcW w:w="885" w:type="pct"/>
            <w:shd w:val="clear" w:color="auto" w:fill="F0F3F6"/>
          </w:tcPr>
          <w:p w14:paraId="09967BB2" w14:textId="77777777" w:rsidR="00DA595C" w:rsidRPr="0066113D" w:rsidRDefault="00DA595C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66113D">
              <w:rPr>
                <w:b/>
                <w:color w:val="0069AA"/>
              </w:rPr>
              <w:t>Output Type</w:t>
            </w:r>
          </w:p>
        </w:tc>
        <w:tc>
          <w:tcPr>
            <w:tcW w:w="2972" w:type="pct"/>
            <w:shd w:val="clear" w:color="auto" w:fill="F0F3F6"/>
          </w:tcPr>
          <w:p w14:paraId="6D1415F5" w14:textId="77777777" w:rsidR="00DA595C" w:rsidRPr="0066113D" w:rsidRDefault="00DA595C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66113D">
              <w:rPr>
                <w:b/>
                <w:color w:val="0069AA"/>
              </w:rPr>
              <w:t>Formula/SQL Function</w:t>
            </w:r>
          </w:p>
        </w:tc>
      </w:tr>
      <w:tr w:rsidR="00DA595C" w:rsidRPr="000814A5" w14:paraId="66486D25" w14:textId="77777777" w:rsidTr="00F60D40">
        <w:trPr>
          <w:trHeight w:val="1440"/>
          <w:tblHeader w:val="0"/>
        </w:trPr>
        <w:tc>
          <w:tcPr>
            <w:tcW w:w="1143" w:type="pct"/>
          </w:tcPr>
          <w:p w14:paraId="0017C4A1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885" w:type="pct"/>
          </w:tcPr>
          <w:p w14:paraId="2ADF04BE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2972" w:type="pct"/>
          </w:tcPr>
          <w:p w14:paraId="48C5C5F7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134355E3" w14:textId="77777777" w:rsidTr="00F60D40">
        <w:trPr>
          <w:trHeight w:val="1440"/>
          <w:tblHeader w:val="0"/>
        </w:trPr>
        <w:tc>
          <w:tcPr>
            <w:tcW w:w="1143" w:type="pct"/>
          </w:tcPr>
          <w:p w14:paraId="03900B2C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885" w:type="pct"/>
          </w:tcPr>
          <w:p w14:paraId="48094B95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2972" w:type="pct"/>
          </w:tcPr>
          <w:p w14:paraId="27A5809A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2EC07016" w14:textId="77777777" w:rsidTr="00F60D40">
        <w:trPr>
          <w:trHeight w:val="1440"/>
          <w:tblHeader w:val="0"/>
        </w:trPr>
        <w:tc>
          <w:tcPr>
            <w:tcW w:w="1143" w:type="pct"/>
          </w:tcPr>
          <w:p w14:paraId="194292F3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885" w:type="pct"/>
          </w:tcPr>
          <w:p w14:paraId="2A0C3192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2972" w:type="pct"/>
          </w:tcPr>
          <w:p w14:paraId="30D677D8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16330E54" w14:textId="77777777" w:rsidTr="00F60D40">
        <w:trPr>
          <w:trHeight w:val="1440"/>
          <w:tblHeader w:val="0"/>
        </w:trPr>
        <w:tc>
          <w:tcPr>
            <w:tcW w:w="1143" w:type="pct"/>
          </w:tcPr>
          <w:p w14:paraId="2798D4EF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885" w:type="pct"/>
          </w:tcPr>
          <w:p w14:paraId="2D2D9F9B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2972" w:type="pct"/>
          </w:tcPr>
          <w:p w14:paraId="4A50BB6D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463A57CD" w14:textId="77777777" w:rsidTr="00F60D40">
        <w:trPr>
          <w:trHeight w:val="1440"/>
          <w:tblHeader w:val="0"/>
        </w:trPr>
        <w:tc>
          <w:tcPr>
            <w:tcW w:w="1143" w:type="pct"/>
          </w:tcPr>
          <w:p w14:paraId="3FB97C2A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885" w:type="pct"/>
          </w:tcPr>
          <w:p w14:paraId="49DD3452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2972" w:type="pct"/>
          </w:tcPr>
          <w:p w14:paraId="462CF831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34CA6A54" w14:textId="77777777" w:rsidTr="00F60D40">
        <w:trPr>
          <w:trHeight w:val="1440"/>
          <w:tblHeader w:val="0"/>
        </w:trPr>
        <w:tc>
          <w:tcPr>
            <w:tcW w:w="1143" w:type="pct"/>
          </w:tcPr>
          <w:p w14:paraId="474731CF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885" w:type="pct"/>
          </w:tcPr>
          <w:p w14:paraId="114E9FFA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2972" w:type="pct"/>
          </w:tcPr>
          <w:p w14:paraId="105C0221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396F1C5B" w14:textId="77777777" w:rsidTr="00F60D40">
        <w:trPr>
          <w:trHeight w:val="1440"/>
          <w:tblHeader w:val="0"/>
        </w:trPr>
        <w:tc>
          <w:tcPr>
            <w:tcW w:w="1143" w:type="pct"/>
          </w:tcPr>
          <w:p w14:paraId="545DF726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885" w:type="pct"/>
          </w:tcPr>
          <w:p w14:paraId="33DF5674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2972" w:type="pct"/>
          </w:tcPr>
          <w:p w14:paraId="1A047E54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</w:tbl>
    <w:p w14:paraId="769F9F9A" w14:textId="77777777" w:rsidR="00952225" w:rsidRDefault="00F60D40" w:rsidP="00B97E32">
      <w:pPr>
        <w:pStyle w:val="Heading2"/>
      </w:pPr>
      <w:r>
        <w:lastRenderedPageBreak/>
        <w:t>Workbook Data Visualizations</w:t>
      </w:r>
    </w:p>
    <w:p w14:paraId="64BAE143" w14:textId="77777777" w:rsidR="00F60D40" w:rsidRDefault="00F60D40" w:rsidP="00DB016F">
      <w:pPr>
        <w:pStyle w:val="Heading3"/>
      </w:pPr>
      <w:r>
        <w:t>Table Views</w:t>
      </w:r>
    </w:p>
    <w:p w14:paraId="7060AD2A" w14:textId="77777777" w:rsidR="00F60D40" w:rsidRDefault="00F60D40" w:rsidP="00F60D40">
      <w:r>
        <w:t>How</w:t>
      </w:r>
      <w:r w:rsidRPr="00F60D40">
        <w:t xml:space="preserve"> </w:t>
      </w:r>
      <w:r>
        <w:t>do you want to summarize the source data?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2880"/>
        <w:gridCol w:w="2881"/>
        <w:gridCol w:w="2879"/>
      </w:tblGrid>
      <w:tr w:rsidR="00F60D40" w:rsidRPr="000814A5" w14:paraId="4DE4D639" w14:textId="77777777" w:rsidTr="00F60D40">
        <w:trPr>
          <w:trHeight w:val="504"/>
        </w:trPr>
        <w:tc>
          <w:tcPr>
            <w:tcW w:w="1667" w:type="pct"/>
            <w:shd w:val="clear" w:color="auto" w:fill="F0F3F6"/>
          </w:tcPr>
          <w:p w14:paraId="47E01EB1" w14:textId="77777777" w:rsidR="00F60D40" w:rsidRPr="00952225" w:rsidRDefault="00F60D40" w:rsidP="00C42C7C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>Column Field</w:t>
            </w:r>
          </w:p>
        </w:tc>
        <w:tc>
          <w:tcPr>
            <w:tcW w:w="1667" w:type="pct"/>
            <w:shd w:val="clear" w:color="auto" w:fill="F0F3F6"/>
          </w:tcPr>
          <w:p w14:paraId="7C063EA5" w14:textId="77777777" w:rsidR="00F60D40" w:rsidRPr="00952225" w:rsidRDefault="00F60D40" w:rsidP="00C42C7C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>Filtering</w:t>
            </w:r>
          </w:p>
        </w:tc>
        <w:tc>
          <w:tcPr>
            <w:tcW w:w="1667" w:type="pct"/>
            <w:shd w:val="clear" w:color="auto" w:fill="F0F3F6"/>
          </w:tcPr>
          <w:p w14:paraId="169E31AF" w14:textId="77777777" w:rsidR="00F60D40" w:rsidRPr="00952225" w:rsidRDefault="00F60D40" w:rsidP="00C42C7C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>
              <w:rPr>
                <w:b/>
                <w:color w:val="0069AA"/>
              </w:rPr>
              <w:t>Sorting</w:t>
            </w:r>
          </w:p>
        </w:tc>
      </w:tr>
      <w:tr w:rsidR="00F60D40" w:rsidRPr="000814A5" w14:paraId="7B47C10D" w14:textId="77777777" w:rsidTr="00F60D40">
        <w:trPr>
          <w:trHeight w:val="1440"/>
        </w:trPr>
        <w:tc>
          <w:tcPr>
            <w:tcW w:w="1667" w:type="pct"/>
          </w:tcPr>
          <w:p w14:paraId="5EFB25C4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63E4C0F8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59CBD218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</w:tr>
      <w:tr w:rsidR="00F60D40" w:rsidRPr="000814A5" w14:paraId="4E62165D" w14:textId="77777777" w:rsidTr="00F60D40">
        <w:trPr>
          <w:trHeight w:val="1440"/>
        </w:trPr>
        <w:tc>
          <w:tcPr>
            <w:tcW w:w="1667" w:type="pct"/>
          </w:tcPr>
          <w:p w14:paraId="0AC603DD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698EFDBD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2DA92E4D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</w:tr>
      <w:tr w:rsidR="00F60D40" w:rsidRPr="000814A5" w14:paraId="07E75E8A" w14:textId="77777777" w:rsidTr="00F60D40">
        <w:trPr>
          <w:trHeight w:val="1440"/>
        </w:trPr>
        <w:tc>
          <w:tcPr>
            <w:tcW w:w="1667" w:type="pct"/>
          </w:tcPr>
          <w:p w14:paraId="2400D82F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4F725A37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70FBD355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</w:tr>
      <w:tr w:rsidR="00F60D40" w:rsidRPr="000814A5" w14:paraId="4B6F85BD" w14:textId="77777777" w:rsidTr="00F60D40">
        <w:trPr>
          <w:trHeight w:val="1440"/>
        </w:trPr>
        <w:tc>
          <w:tcPr>
            <w:tcW w:w="1667" w:type="pct"/>
          </w:tcPr>
          <w:p w14:paraId="522294F2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13B8E654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3768D2E6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</w:tr>
      <w:tr w:rsidR="00F60D40" w:rsidRPr="000814A5" w14:paraId="3984AD84" w14:textId="77777777" w:rsidTr="00F60D40">
        <w:trPr>
          <w:trHeight w:val="1440"/>
        </w:trPr>
        <w:tc>
          <w:tcPr>
            <w:tcW w:w="1667" w:type="pct"/>
          </w:tcPr>
          <w:p w14:paraId="106A88BE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620C95C5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17DAA1FA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</w:tr>
      <w:tr w:rsidR="00F60D40" w:rsidRPr="000814A5" w14:paraId="4A964B72" w14:textId="77777777" w:rsidTr="00F60D40">
        <w:trPr>
          <w:trHeight w:val="1440"/>
        </w:trPr>
        <w:tc>
          <w:tcPr>
            <w:tcW w:w="1667" w:type="pct"/>
          </w:tcPr>
          <w:p w14:paraId="3201758C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7D075878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1DD9E0EB" w14:textId="77777777" w:rsidR="00F60D40" w:rsidRPr="000814A5" w:rsidRDefault="00F60D40" w:rsidP="00C42C7C">
            <w:pPr>
              <w:pStyle w:val="TableText"/>
              <w:suppressLineNumbers/>
              <w:suppressAutoHyphens/>
            </w:pPr>
          </w:p>
        </w:tc>
      </w:tr>
    </w:tbl>
    <w:p w14:paraId="02D93779" w14:textId="77777777" w:rsidR="00DB016F" w:rsidRDefault="00DB016F" w:rsidP="00DB016F">
      <w:pPr>
        <w:pStyle w:val="Heading3"/>
      </w:pPr>
      <w:r>
        <w:lastRenderedPageBreak/>
        <w:t>Pivot Tables</w:t>
      </w:r>
    </w:p>
    <w:p w14:paraId="6231D560" w14:textId="77777777" w:rsidR="00DA595C" w:rsidRDefault="00952225" w:rsidP="00952225">
      <w:pPr>
        <w:keepNext/>
      </w:pPr>
      <w:bookmarkStart w:id="5" w:name="_Hlk5883307"/>
      <w:r>
        <w:t>How do you want to aggregate the source data?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2160"/>
        <w:gridCol w:w="2160"/>
        <w:gridCol w:w="2160"/>
        <w:gridCol w:w="2160"/>
      </w:tblGrid>
      <w:tr w:rsidR="00DA595C" w:rsidRPr="000814A5" w14:paraId="53DEDDD7" w14:textId="77777777" w:rsidTr="00952225">
        <w:trPr>
          <w:trHeight w:val="504"/>
        </w:trPr>
        <w:tc>
          <w:tcPr>
            <w:tcW w:w="1250" w:type="pct"/>
            <w:shd w:val="clear" w:color="auto" w:fill="F0F3F6"/>
          </w:tcPr>
          <w:bookmarkEnd w:id="5"/>
          <w:p w14:paraId="2CD3BB77" w14:textId="77777777" w:rsidR="00DA595C" w:rsidRPr="00952225" w:rsidRDefault="00DA595C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952225">
              <w:rPr>
                <w:b/>
                <w:color w:val="0069AA"/>
              </w:rPr>
              <w:t>Name</w:t>
            </w:r>
          </w:p>
        </w:tc>
        <w:tc>
          <w:tcPr>
            <w:tcW w:w="1250" w:type="pct"/>
            <w:shd w:val="clear" w:color="auto" w:fill="F0F3F6"/>
          </w:tcPr>
          <w:p w14:paraId="51CB8AD0" w14:textId="77777777" w:rsidR="00DA595C" w:rsidRPr="00952225" w:rsidRDefault="00DA595C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952225">
              <w:rPr>
                <w:b/>
                <w:color w:val="0069AA"/>
              </w:rPr>
              <w:t>Rows</w:t>
            </w:r>
          </w:p>
        </w:tc>
        <w:tc>
          <w:tcPr>
            <w:tcW w:w="1250" w:type="pct"/>
            <w:shd w:val="clear" w:color="auto" w:fill="F0F3F6"/>
          </w:tcPr>
          <w:p w14:paraId="08992B74" w14:textId="77777777" w:rsidR="00DA595C" w:rsidRPr="00952225" w:rsidRDefault="00DA595C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952225">
              <w:rPr>
                <w:b/>
                <w:color w:val="0069AA"/>
              </w:rPr>
              <w:t>Columns</w:t>
            </w:r>
          </w:p>
        </w:tc>
        <w:tc>
          <w:tcPr>
            <w:tcW w:w="1250" w:type="pct"/>
            <w:shd w:val="clear" w:color="auto" w:fill="F0F3F6"/>
          </w:tcPr>
          <w:p w14:paraId="7724A51A" w14:textId="77777777" w:rsidR="00DA595C" w:rsidRPr="00952225" w:rsidRDefault="00DA595C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952225">
              <w:rPr>
                <w:b/>
                <w:color w:val="0069AA"/>
              </w:rPr>
              <w:t>Measures</w:t>
            </w:r>
          </w:p>
        </w:tc>
      </w:tr>
      <w:tr w:rsidR="00DA595C" w:rsidRPr="000814A5" w14:paraId="601B6304" w14:textId="77777777" w:rsidTr="00B97E32">
        <w:trPr>
          <w:trHeight w:val="1440"/>
        </w:trPr>
        <w:tc>
          <w:tcPr>
            <w:tcW w:w="1250" w:type="pct"/>
          </w:tcPr>
          <w:p w14:paraId="27F163A3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72883895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6EEF9A32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78FB69EB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0694CE4B" w14:textId="77777777" w:rsidTr="00B97E32">
        <w:trPr>
          <w:trHeight w:val="1440"/>
        </w:trPr>
        <w:tc>
          <w:tcPr>
            <w:tcW w:w="1250" w:type="pct"/>
          </w:tcPr>
          <w:p w14:paraId="15B27A08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7B0035C2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521B3DCD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7A1EB1B8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2475EE07" w14:textId="77777777" w:rsidTr="00B97E32">
        <w:trPr>
          <w:trHeight w:val="1440"/>
        </w:trPr>
        <w:tc>
          <w:tcPr>
            <w:tcW w:w="1250" w:type="pct"/>
          </w:tcPr>
          <w:p w14:paraId="15BABCD6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37EB09F3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4EE98F8F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71354A72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7F4D9D9E" w14:textId="77777777" w:rsidTr="00B97E32">
        <w:trPr>
          <w:trHeight w:val="1440"/>
        </w:trPr>
        <w:tc>
          <w:tcPr>
            <w:tcW w:w="1250" w:type="pct"/>
          </w:tcPr>
          <w:p w14:paraId="5B394AB3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3FF38BCB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7D46D19F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20E4A9AA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53A8C0BC" w14:textId="77777777" w:rsidTr="00B97E32">
        <w:trPr>
          <w:trHeight w:val="1440"/>
        </w:trPr>
        <w:tc>
          <w:tcPr>
            <w:tcW w:w="1250" w:type="pct"/>
          </w:tcPr>
          <w:p w14:paraId="5FA4C5CF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4F458983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39B95556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160B898E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6419DDF9" w14:textId="77777777" w:rsidTr="00B97E32">
        <w:trPr>
          <w:trHeight w:val="1440"/>
        </w:trPr>
        <w:tc>
          <w:tcPr>
            <w:tcW w:w="1250" w:type="pct"/>
          </w:tcPr>
          <w:p w14:paraId="0BF6D653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1788E275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79644DBC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250" w:type="pct"/>
          </w:tcPr>
          <w:p w14:paraId="18071E16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</w:tbl>
    <w:p w14:paraId="4F658B33" w14:textId="77777777" w:rsidR="00952225" w:rsidRDefault="00952225" w:rsidP="00DB016F">
      <w:pPr>
        <w:pStyle w:val="Heading3"/>
      </w:pPr>
      <w:r>
        <w:lastRenderedPageBreak/>
        <w:t>Charts</w:t>
      </w:r>
    </w:p>
    <w:p w14:paraId="0599F308" w14:textId="77777777" w:rsidR="00952225" w:rsidRDefault="00952225" w:rsidP="00DB016F">
      <w:pPr>
        <w:keepNext/>
      </w:pPr>
      <w:bookmarkStart w:id="6" w:name="_Hlk5883314"/>
      <w:r>
        <w:t>How do you want to visualize the source data?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1728"/>
        <w:gridCol w:w="1728"/>
        <w:gridCol w:w="1728"/>
        <w:gridCol w:w="1728"/>
        <w:gridCol w:w="1728"/>
      </w:tblGrid>
      <w:tr w:rsidR="00952225" w14:paraId="09ABE151" w14:textId="77777777" w:rsidTr="00952225">
        <w:trPr>
          <w:trHeight w:val="504"/>
        </w:trPr>
        <w:tc>
          <w:tcPr>
            <w:tcW w:w="1000" w:type="pct"/>
            <w:shd w:val="clear" w:color="auto" w:fill="F0F3F6"/>
          </w:tcPr>
          <w:bookmarkEnd w:id="6"/>
          <w:p w14:paraId="7E0D22AA" w14:textId="77777777" w:rsidR="00952225" w:rsidRPr="00952225" w:rsidRDefault="00952225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952225">
              <w:rPr>
                <w:b/>
                <w:color w:val="0069AA"/>
              </w:rPr>
              <w:t>Name</w:t>
            </w:r>
          </w:p>
        </w:tc>
        <w:tc>
          <w:tcPr>
            <w:tcW w:w="1000" w:type="pct"/>
            <w:shd w:val="clear" w:color="auto" w:fill="F0F3F6"/>
          </w:tcPr>
          <w:p w14:paraId="58F7CCC4" w14:textId="77777777" w:rsidR="00952225" w:rsidRPr="00952225" w:rsidRDefault="00952225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952225">
              <w:rPr>
                <w:b/>
                <w:color w:val="0069AA"/>
              </w:rPr>
              <w:t>Chart Type</w:t>
            </w:r>
          </w:p>
        </w:tc>
        <w:tc>
          <w:tcPr>
            <w:tcW w:w="1000" w:type="pct"/>
            <w:shd w:val="clear" w:color="auto" w:fill="F0F3F6"/>
          </w:tcPr>
          <w:p w14:paraId="35776288" w14:textId="77777777" w:rsidR="00952225" w:rsidRPr="00952225" w:rsidRDefault="00952225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952225">
              <w:rPr>
                <w:b/>
                <w:color w:val="0069AA"/>
              </w:rPr>
              <w:t>X / Y-axis</w:t>
            </w:r>
          </w:p>
        </w:tc>
        <w:tc>
          <w:tcPr>
            <w:tcW w:w="1000" w:type="pct"/>
            <w:shd w:val="clear" w:color="auto" w:fill="F0F3F6"/>
          </w:tcPr>
          <w:p w14:paraId="400BC164" w14:textId="77777777" w:rsidR="00952225" w:rsidRPr="00952225" w:rsidRDefault="00952225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952225">
              <w:rPr>
                <w:b/>
                <w:color w:val="0069AA"/>
              </w:rPr>
              <w:t>Series</w:t>
            </w:r>
          </w:p>
        </w:tc>
        <w:tc>
          <w:tcPr>
            <w:tcW w:w="1000" w:type="pct"/>
            <w:shd w:val="clear" w:color="auto" w:fill="F0F3F6"/>
          </w:tcPr>
          <w:p w14:paraId="1E06E5D5" w14:textId="77777777" w:rsidR="00952225" w:rsidRPr="00952225" w:rsidRDefault="00952225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952225">
              <w:rPr>
                <w:b/>
                <w:color w:val="0069AA"/>
              </w:rPr>
              <w:t>Measures</w:t>
            </w:r>
          </w:p>
        </w:tc>
      </w:tr>
      <w:tr w:rsidR="00952225" w:rsidRPr="000814A5" w14:paraId="2B6C9283" w14:textId="77777777" w:rsidTr="00B97E32">
        <w:trPr>
          <w:trHeight w:val="1440"/>
        </w:trPr>
        <w:tc>
          <w:tcPr>
            <w:tcW w:w="1000" w:type="pct"/>
          </w:tcPr>
          <w:p w14:paraId="21EF981A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7FAACF58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56E1621F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1F7E228B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44FFFBD2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</w:tr>
      <w:tr w:rsidR="00952225" w:rsidRPr="000814A5" w14:paraId="70DF3244" w14:textId="77777777" w:rsidTr="00B97E32">
        <w:trPr>
          <w:trHeight w:val="1440"/>
        </w:trPr>
        <w:tc>
          <w:tcPr>
            <w:tcW w:w="1000" w:type="pct"/>
          </w:tcPr>
          <w:p w14:paraId="7F3D82A7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75CA436A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6B89385C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0A440F32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7007A8AF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</w:tr>
      <w:tr w:rsidR="00952225" w:rsidRPr="000814A5" w14:paraId="584E9C13" w14:textId="77777777" w:rsidTr="00B97E32">
        <w:trPr>
          <w:trHeight w:val="1440"/>
        </w:trPr>
        <w:tc>
          <w:tcPr>
            <w:tcW w:w="1000" w:type="pct"/>
          </w:tcPr>
          <w:p w14:paraId="3D983BBC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14387DD5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56400262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70A857AB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053834CF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</w:tr>
      <w:tr w:rsidR="00952225" w:rsidRPr="000814A5" w14:paraId="1407E3E8" w14:textId="77777777" w:rsidTr="00B97E32">
        <w:trPr>
          <w:trHeight w:val="1440"/>
        </w:trPr>
        <w:tc>
          <w:tcPr>
            <w:tcW w:w="1000" w:type="pct"/>
          </w:tcPr>
          <w:p w14:paraId="5AC66B8E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0918FA96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1E51F15C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48A517FC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0095F5EB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</w:tr>
      <w:tr w:rsidR="00952225" w:rsidRPr="000814A5" w14:paraId="3DF32827" w14:textId="77777777" w:rsidTr="00B97E32">
        <w:trPr>
          <w:trHeight w:val="1440"/>
        </w:trPr>
        <w:tc>
          <w:tcPr>
            <w:tcW w:w="1000" w:type="pct"/>
          </w:tcPr>
          <w:p w14:paraId="0DBF0338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73EB2257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1E91657F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4AEF7B00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604E7BE0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</w:tr>
      <w:tr w:rsidR="00952225" w:rsidRPr="000814A5" w14:paraId="1D83E459" w14:textId="77777777" w:rsidTr="00B97E32">
        <w:trPr>
          <w:trHeight w:val="1440"/>
        </w:trPr>
        <w:tc>
          <w:tcPr>
            <w:tcW w:w="1000" w:type="pct"/>
          </w:tcPr>
          <w:p w14:paraId="34582999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3540ACB9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0D2EFC64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5E95513B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  <w:tc>
          <w:tcPr>
            <w:tcW w:w="1000" w:type="pct"/>
          </w:tcPr>
          <w:p w14:paraId="215A3A86" w14:textId="77777777" w:rsidR="00952225" w:rsidRPr="000814A5" w:rsidRDefault="00952225" w:rsidP="00387ED3">
            <w:pPr>
              <w:pStyle w:val="TableText"/>
              <w:suppressLineNumbers/>
              <w:suppressAutoHyphens/>
            </w:pPr>
          </w:p>
        </w:tc>
      </w:tr>
    </w:tbl>
    <w:p w14:paraId="67DBF09D" w14:textId="77777777" w:rsidR="00DA595C" w:rsidRDefault="005832C4" w:rsidP="00B97E32">
      <w:pPr>
        <w:pStyle w:val="Heading2"/>
      </w:pPr>
      <w:r>
        <w:lastRenderedPageBreak/>
        <w:t>Dataset/</w:t>
      </w:r>
      <w:r w:rsidR="00DA595C">
        <w:t>Workbook Sharing</w:t>
      </w:r>
    </w:p>
    <w:p w14:paraId="7BAA9F68" w14:textId="77777777" w:rsidR="00B97E32" w:rsidRDefault="00B97E32" w:rsidP="00B97E32">
      <w:r>
        <w:t xml:space="preserve">Who needs access to </w:t>
      </w:r>
      <w:r w:rsidR="005832C4">
        <w:t>datasets and</w:t>
      </w:r>
      <w:r>
        <w:t xml:space="preserve"> workbooks? Do they require exported data?</w:t>
      </w:r>
    </w:p>
    <w:p w14:paraId="5BB259F5" w14:textId="77777777" w:rsidR="005832C4" w:rsidRPr="00B97E32" w:rsidRDefault="005832C4" w:rsidP="005832C4">
      <w:pPr>
        <w:pStyle w:val="Heading3"/>
      </w:pPr>
      <w:r>
        <w:t>Dataset Sharing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2878"/>
        <w:gridCol w:w="2881"/>
        <w:gridCol w:w="2881"/>
      </w:tblGrid>
      <w:tr w:rsidR="00DA595C" w:rsidRPr="000814A5" w14:paraId="5267483A" w14:textId="77777777" w:rsidTr="00B97E32">
        <w:trPr>
          <w:trHeight w:val="504"/>
        </w:trPr>
        <w:tc>
          <w:tcPr>
            <w:tcW w:w="1666" w:type="pct"/>
            <w:shd w:val="clear" w:color="auto" w:fill="F0F3F6"/>
          </w:tcPr>
          <w:p w14:paraId="6431EB89" w14:textId="77777777" w:rsidR="00DA595C" w:rsidRPr="00B97E32" w:rsidRDefault="00DA595C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B97E32">
              <w:rPr>
                <w:b/>
                <w:color w:val="0069AA"/>
              </w:rPr>
              <w:t>User Role</w:t>
            </w:r>
          </w:p>
        </w:tc>
        <w:tc>
          <w:tcPr>
            <w:tcW w:w="1667" w:type="pct"/>
            <w:shd w:val="clear" w:color="auto" w:fill="F0F3F6"/>
          </w:tcPr>
          <w:p w14:paraId="6A25D74F" w14:textId="77777777" w:rsidR="00DA595C" w:rsidRPr="00B97E32" w:rsidRDefault="00DA595C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B97E32">
              <w:rPr>
                <w:b/>
                <w:color w:val="0069AA"/>
              </w:rPr>
              <w:t>Permission</w:t>
            </w:r>
          </w:p>
        </w:tc>
        <w:tc>
          <w:tcPr>
            <w:tcW w:w="1667" w:type="pct"/>
            <w:shd w:val="clear" w:color="auto" w:fill="F0F3F6"/>
          </w:tcPr>
          <w:p w14:paraId="48C1EB28" w14:textId="77777777" w:rsidR="00DA595C" w:rsidRPr="00B97E32" w:rsidRDefault="00DA595C" w:rsidP="00387ED3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B97E32">
              <w:rPr>
                <w:b/>
                <w:color w:val="0069AA"/>
              </w:rPr>
              <w:t>Exported Data</w:t>
            </w:r>
          </w:p>
        </w:tc>
      </w:tr>
      <w:tr w:rsidR="00DA595C" w:rsidRPr="000814A5" w14:paraId="449D0648" w14:textId="77777777" w:rsidTr="00B97E32">
        <w:trPr>
          <w:trHeight w:val="1440"/>
        </w:trPr>
        <w:tc>
          <w:tcPr>
            <w:tcW w:w="1666" w:type="pct"/>
          </w:tcPr>
          <w:p w14:paraId="5F4ACC15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53843ADD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12D30615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0259B7B0" w14:textId="77777777" w:rsidTr="00B97E32">
        <w:trPr>
          <w:trHeight w:val="1440"/>
        </w:trPr>
        <w:tc>
          <w:tcPr>
            <w:tcW w:w="1666" w:type="pct"/>
          </w:tcPr>
          <w:p w14:paraId="5706C9E7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3A7C8347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55C504E5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47A29CED" w14:textId="77777777" w:rsidTr="00B97E32">
        <w:trPr>
          <w:trHeight w:val="1440"/>
        </w:trPr>
        <w:tc>
          <w:tcPr>
            <w:tcW w:w="1666" w:type="pct"/>
          </w:tcPr>
          <w:p w14:paraId="46E87D08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6011682F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16D6C079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6A641837" w14:textId="77777777" w:rsidTr="00B97E32">
        <w:trPr>
          <w:trHeight w:val="1440"/>
        </w:trPr>
        <w:tc>
          <w:tcPr>
            <w:tcW w:w="1666" w:type="pct"/>
          </w:tcPr>
          <w:p w14:paraId="446B0810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59213117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6965330B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  <w:tr w:rsidR="00DA595C" w:rsidRPr="000814A5" w14:paraId="12412B05" w14:textId="77777777" w:rsidTr="00B97E32">
        <w:trPr>
          <w:trHeight w:val="1440"/>
        </w:trPr>
        <w:tc>
          <w:tcPr>
            <w:tcW w:w="1666" w:type="pct"/>
          </w:tcPr>
          <w:p w14:paraId="1D01F36A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6EE3DF87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37033CD3" w14:textId="77777777" w:rsidR="00DA595C" w:rsidRPr="000814A5" w:rsidRDefault="00DA595C" w:rsidP="00387ED3">
            <w:pPr>
              <w:pStyle w:val="TableText"/>
              <w:suppressLineNumbers/>
              <w:suppressAutoHyphens/>
            </w:pPr>
          </w:p>
        </w:tc>
      </w:tr>
    </w:tbl>
    <w:p w14:paraId="691C136A" w14:textId="77777777" w:rsidR="00072759" w:rsidRDefault="005832C4" w:rsidP="005832C4">
      <w:pPr>
        <w:pStyle w:val="Heading3"/>
      </w:pPr>
      <w:r>
        <w:lastRenderedPageBreak/>
        <w:t>Workbook Sharing</w:t>
      </w:r>
    </w:p>
    <w:tbl>
      <w:tblPr>
        <w:tblStyle w:val="Table4"/>
        <w:tblW w:w="8640" w:type="dxa"/>
        <w:tblInd w:w="0" w:type="dxa"/>
        <w:tblLook w:val="01E0" w:firstRow="1" w:lastRow="1" w:firstColumn="1" w:lastColumn="1" w:noHBand="0" w:noVBand="0"/>
      </w:tblPr>
      <w:tblGrid>
        <w:gridCol w:w="2878"/>
        <w:gridCol w:w="2881"/>
        <w:gridCol w:w="2881"/>
      </w:tblGrid>
      <w:tr w:rsidR="005832C4" w:rsidRPr="000814A5" w14:paraId="15E80977" w14:textId="77777777" w:rsidTr="00C42C7C">
        <w:trPr>
          <w:trHeight w:val="504"/>
        </w:trPr>
        <w:tc>
          <w:tcPr>
            <w:tcW w:w="1666" w:type="pct"/>
            <w:shd w:val="clear" w:color="auto" w:fill="F0F3F6"/>
          </w:tcPr>
          <w:p w14:paraId="7521B6FA" w14:textId="77777777" w:rsidR="005832C4" w:rsidRPr="00B97E32" w:rsidRDefault="005832C4" w:rsidP="00C42C7C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B97E32">
              <w:rPr>
                <w:b/>
                <w:color w:val="0069AA"/>
              </w:rPr>
              <w:t>User Role</w:t>
            </w:r>
          </w:p>
        </w:tc>
        <w:tc>
          <w:tcPr>
            <w:tcW w:w="1667" w:type="pct"/>
            <w:shd w:val="clear" w:color="auto" w:fill="F0F3F6"/>
          </w:tcPr>
          <w:p w14:paraId="29757D1F" w14:textId="77777777" w:rsidR="005832C4" w:rsidRPr="00B97E32" w:rsidRDefault="005832C4" w:rsidP="00C42C7C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B97E32">
              <w:rPr>
                <w:b/>
                <w:color w:val="0069AA"/>
              </w:rPr>
              <w:t>Permission</w:t>
            </w:r>
          </w:p>
        </w:tc>
        <w:tc>
          <w:tcPr>
            <w:tcW w:w="1667" w:type="pct"/>
            <w:shd w:val="clear" w:color="auto" w:fill="F0F3F6"/>
          </w:tcPr>
          <w:p w14:paraId="1B4DE21C" w14:textId="77777777" w:rsidR="005832C4" w:rsidRPr="00B97E32" w:rsidRDefault="005832C4" w:rsidP="00C42C7C">
            <w:pPr>
              <w:pStyle w:val="TableText"/>
              <w:suppressLineNumbers/>
              <w:suppressAutoHyphens/>
              <w:rPr>
                <w:b/>
                <w:color w:val="0069AA"/>
              </w:rPr>
            </w:pPr>
            <w:r w:rsidRPr="00B97E32">
              <w:rPr>
                <w:b/>
                <w:color w:val="0069AA"/>
              </w:rPr>
              <w:t xml:space="preserve">Exported </w:t>
            </w:r>
            <w:r>
              <w:rPr>
                <w:b/>
                <w:color w:val="0069AA"/>
              </w:rPr>
              <w:t>Data Visualization</w:t>
            </w:r>
          </w:p>
        </w:tc>
      </w:tr>
      <w:tr w:rsidR="005832C4" w:rsidRPr="000814A5" w14:paraId="16A61B91" w14:textId="77777777" w:rsidTr="00C42C7C">
        <w:trPr>
          <w:trHeight w:val="1440"/>
        </w:trPr>
        <w:tc>
          <w:tcPr>
            <w:tcW w:w="1666" w:type="pct"/>
          </w:tcPr>
          <w:p w14:paraId="01BFE40A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399C03E3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314DF469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</w:tr>
      <w:tr w:rsidR="005832C4" w:rsidRPr="000814A5" w14:paraId="59CB597D" w14:textId="77777777" w:rsidTr="00C42C7C">
        <w:trPr>
          <w:trHeight w:val="1440"/>
        </w:trPr>
        <w:tc>
          <w:tcPr>
            <w:tcW w:w="1666" w:type="pct"/>
          </w:tcPr>
          <w:p w14:paraId="7D7C3EB9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227F3020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04660B47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</w:tr>
      <w:tr w:rsidR="005832C4" w:rsidRPr="000814A5" w14:paraId="3F2FACE6" w14:textId="77777777" w:rsidTr="00C42C7C">
        <w:trPr>
          <w:trHeight w:val="1440"/>
        </w:trPr>
        <w:tc>
          <w:tcPr>
            <w:tcW w:w="1666" w:type="pct"/>
          </w:tcPr>
          <w:p w14:paraId="6935012D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317B0359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573C4BAA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</w:tr>
      <w:tr w:rsidR="005832C4" w:rsidRPr="000814A5" w14:paraId="684DD720" w14:textId="77777777" w:rsidTr="00C42C7C">
        <w:trPr>
          <w:trHeight w:val="1440"/>
        </w:trPr>
        <w:tc>
          <w:tcPr>
            <w:tcW w:w="1666" w:type="pct"/>
          </w:tcPr>
          <w:p w14:paraId="2308BBDD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211BCBA1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425F97C2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</w:tr>
      <w:tr w:rsidR="005832C4" w:rsidRPr="000814A5" w14:paraId="343721B0" w14:textId="77777777" w:rsidTr="00C42C7C">
        <w:trPr>
          <w:trHeight w:val="1440"/>
        </w:trPr>
        <w:tc>
          <w:tcPr>
            <w:tcW w:w="1666" w:type="pct"/>
          </w:tcPr>
          <w:p w14:paraId="0D42C4D0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55851F67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  <w:tc>
          <w:tcPr>
            <w:tcW w:w="1667" w:type="pct"/>
          </w:tcPr>
          <w:p w14:paraId="6F1282F7" w14:textId="77777777" w:rsidR="005832C4" w:rsidRPr="000814A5" w:rsidRDefault="005832C4" w:rsidP="00C42C7C">
            <w:pPr>
              <w:pStyle w:val="TableText"/>
              <w:suppressLineNumbers/>
              <w:suppressAutoHyphens/>
            </w:pPr>
          </w:p>
        </w:tc>
      </w:tr>
    </w:tbl>
    <w:p w14:paraId="42141C67" w14:textId="77777777" w:rsidR="005832C4" w:rsidRDefault="005832C4" w:rsidP="00072759">
      <w:pPr>
        <w:ind w:left="0"/>
        <w:sectPr w:rsidR="005832C4" w:rsidSect="0007275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926F7E" w14:textId="77777777" w:rsidR="00072759" w:rsidRDefault="00072759" w:rsidP="00591681">
      <w:pPr>
        <w:ind w:left="0"/>
      </w:pPr>
      <w:bookmarkStart w:id="7" w:name="_Appendix_A:_Using"/>
      <w:bookmarkStart w:id="8" w:name="_Appendix_B:_Testing"/>
      <w:bookmarkEnd w:id="7"/>
      <w:bookmarkEnd w:id="8"/>
    </w:p>
    <w:sectPr w:rsidR="00072759" w:rsidSect="00072759">
      <w:footerReference w:type="even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7A506" w14:textId="77777777" w:rsidR="00D57481" w:rsidRDefault="00D57481" w:rsidP="004B42F4">
      <w:pPr>
        <w:spacing w:before="0" w:after="0" w:line="240" w:lineRule="auto"/>
      </w:pPr>
      <w:r>
        <w:separator/>
      </w:r>
    </w:p>
  </w:endnote>
  <w:endnote w:type="continuationSeparator" w:id="0">
    <w:p w14:paraId="2EEC695A" w14:textId="77777777" w:rsidR="00D57481" w:rsidRDefault="00D57481" w:rsidP="004B42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 ScOsf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E59A3" w14:textId="240E30B1" w:rsidR="001D3328" w:rsidRDefault="00D57481" w:rsidP="00ED0271">
    <w:pPr>
      <w:pStyle w:val="Footer-Right"/>
      <w:tabs>
        <w:tab w:val="clear" w:pos="4680"/>
        <w:tab w:val="center" w:pos="4320"/>
      </w:tabs>
    </w:pPr>
    <w:sdt>
      <w:sdtPr>
        <w:id w:val="-1167781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C3BD3">
          <w:fldChar w:fldCharType="begin"/>
        </w:r>
        <w:r w:rsidR="00BC3BD3">
          <w:instrText xml:space="preserve"> PAGE   \* MERGEFORMAT </w:instrText>
        </w:r>
        <w:r w:rsidR="00BC3BD3">
          <w:fldChar w:fldCharType="separate"/>
        </w:r>
        <w:r w:rsidR="00BC3BD3">
          <w:rPr>
            <w:noProof/>
          </w:rPr>
          <w:t>72</w:t>
        </w:r>
        <w:r w:rsidR="00BC3BD3">
          <w:rPr>
            <w:noProof/>
          </w:rPr>
          <w:fldChar w:fldCharType="end"/>
        </w:r>
        <w:r w:rsidR="00BC3BD3">
          <w:rPr>
            <w:noProof/>
          </w:rPr>
          <w:tab/>
        </w:r>
        <w:r w:rsidR="00BC3BD3">
          <w:rPr>
            <w:noProof/>
          </w:rPr>
          <w:tab/>
        </w:r>
      </w:sdtContent>
    </w:sdt>
    <w:r w:rsidR="00BC3BD3">
      <w:fldChar w:fldCharType="begin"/>
    </w:r>
    <w:r w:rsidR="00BC3BD3">
      <w:instrText xml:space="preserve"> STYLEREF  "Heading 1"  \* MERGEFORMAT </w:instrText>
    </w:r>
    <w:r w:rsidR="00BC3BD3">
      <w:fldChar w:fldCharType="separate"/>
    </w:r>
    <w:r w:rsidR="00A906A7">
      <w:rPr>
        <w:noProof/>
      </w:rPr>
      <w:t>Sample Workbook Design Template</w:t>
    </w:r>
    <w:r w:rsidR="00BC3BD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6503C" w14:textId="64517602" w:rsidR="001D3328" w:rsidRDefault="00BC3BD3" w:rsidP="00ED0271">
    <w:pPr>
      <w:pStyle w:val="Footer-Left"/>
      <w:tabs>
        <w:tab w:val="center" w:pos="5400"/>
      </w:tabs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A906A7">
      <w:rPr>
        <w:noProof/>
      </w:rPr>
      <w:t>Sample Workbook Design Template</w:t>
    </w:r>
    <w:r>
      <w:rPr>
        <w:noProof/>
      </w:rPr>
      <w:fldChar w:fldCharType="end"/>
    </w:r>
    <w:r>
      <w:rPr>
        <w:noProof/>
      </w:rPr>
      <w:tab/>
    </w:r>
    <w:r>
      <w:tab/>
    </w:r>
    <w:sdt>
      <w:sdtPr>
        <w:id w:val="-873149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83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07FEE" w14:textId="77777777" w:rsidR="001D3328" w:rsidRPr="00637D2A" w:rsidRDefault="00D57481" w:rsidP="00637D2A"/>
  <w:p w14:paraId="2F589C83" w14:textId="77777777" w:rsidR="001D3328" w:rsidRDefault="00D5748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B3113" w14:textId="77777777" w:rsidR="001D3328" w:rsidRPr="008150A6" w:rsidRDefault="00BC3BD3" w:rsidP="008150A6">
    <w:pPr>
      <w:pStyle w:val="Footer-Left"/>
    </w:pPr>
    <w:r>
      <w:t xml:space="preserve">© </w:t>
    </w:r>
    <w:r w:rsidRPr="008150A6">
      <w:t>NetSuite Inc. | Duplication is prohibited.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E9A4D" w14:textId="77777777" w:rsidR="001D3328" w:rsidRPr="002D400D" w:rsidRDefault="005E6F08" w:rsidP="00A603EF">
    <w:pPr>
      <w:pStyle w:val="Footer-Left"/>
    </w:pPr>
    <w:r w:rsidRPr="005E6F08">
      <w:t>Copyright © 2019, Oracle and/or its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FF067" w14:textId="77777777" w:rsidR="00D57481" w:rsidRDefault="00D57481" w:rsidP="004B42F4">
      <w:pPr>
        <w:spacing w:before="0" w:after="0" w:line="240" w:lineRule="auto"/>
      </w:pPr>
      <w:r>
        <w:separator/>
      </w:r>
    </w:p>
  </w:footnote>
  <w:footnote w:type="continuationSeparator" w:id="0">
    <w:p w14:paraId="5661ADC0" w14:textId="77777777" w:rsidR="00D57481" w:rsidRDefault="00D57481" w:rsidP="004B42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BF409" w14:textId="77777777" w:rsidR="004B42F4" w:rsidRPr="004B42F4" w:rsidRDefault="004B42F4" w:rsidP="004B42F4">
    <w:pPr>
      <w:pStyle w:val="Header-Left"/>
    </w:pPr>
    <w:r>
      <w:drawing>
        <wp:anchor distT="0" distB="0" distL="0" distR="228600" simplePos="0" relativeHeight="251659264" behindDoc="0" locked="0" layoutInCell="1" allowOverlap="1" wp14:anchorId="612647A0" wp14:editId="1496C016">
          <wp:simplePos x="0" y="0"/>
          <wp:positionH relativeFrom="margin">
            <wp:posOffset>-11875</wp:posOffset>
          </wp:positionH>
          <wp:positionV relativeFrom="page">
            <wp:posOffset>420370</wp:posOffset>
          </wp:positionV>
          <wp:extent cx="1830756" cy="237744"/>
          <wp:effectExtent l="0" t="0" r="0" b="0"/>
          <wp:wrapSquare wrapText="right"/>
          <wp:docPr id="79" name="Picture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logo-suitetraining-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0756" cy="237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B29AB">
      <w:t xml:space="preserve"> SuiteAnalytics Workbook: Queries, Pivots</w:t>
    </w:r>
    <w:r>
      <w:t>,</w:t>
    </w:r>
    <w:r w:rsidRPr="000B29AB">
      <w:t xml:space="preserve"> and Charts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E56C5" w14:textId="77777777" w:rsidR="004B42F4" w:rsidRPr="004B42F4" w:rsidRDefault="004B42F4" w:rsidP="004B42F4">
    <w:pPr>
      <w:pStyle w:val="Header-Right"/>
    </w:pPr>
    <w:r w:rsidRPr="00637D2A">
      <w:drawing>
        <wp:anchor distT="0" distB="0" distL="228600" distR="0" simplePos="0" relativeHeight="251661312" behindDoc="0" locked="0" layoutInCell="1" allowOverlap="1" wp14:anchorId="7653C23D" wp14:editId="064F8B7C">
          <wp:simplePos x="0" y="0"/>
          <wp:positionH relativeFrom="margin">
            <wp:posOffset>4114800</wp:posOffset>
          </wp:positionH>
          <wp:positionV relativeFrom="page">
            <wp:posOffset>419100</wp:posOffset>
          </wp:positionV>
          <wp:extent cx="1828800" cy="237490"/>
          <wp:effectExtent l="0" t="0" r="0" b="0"/>
          <wp:wrapSquare wrapText="lef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logo-suitetraining-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B29AB">
      <w:t xml:space="preserve"> SuiteAnalytics Workbook: Queries, Pivots</w:t>
    </w:r>
    <w:r>
      <w:t>,</w:t>
    </w:r>
    <w:r w:rsidRPr="000B29AB">
      <w:t xml:space="preserve"> and Charts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624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166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61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96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806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76E9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AA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C8C2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D8D3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848B6"/>
    <w:multiLevelType w:val="hybridMultilevel"/>
    <w:tmpl w:val="9C74987A"/>
    <w:lvl w:ilvl="0" w:tplc="2FF2D5B4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E36CBD"/>
    <w:multiLevelType w:val="hybridMultilevel"/>
    <w:tmpl w:val="BC1296B6"/>
    <w:lvl w:ilvl="0" w:tplc="1B922B20">
      <w:start w:val="35"/>
      <w:numFmt w:val="bullet"/>
      <w:pStyle w:val="TableSub-Bullet"/>
      <w:lvlText w:val="-"/>
      <w:lvlJc w:val="left"/>
      <w:pPr>
        <w:ind w:left="936" w:hanging="360"/>
      </w:pPr>
      <w:rPr>
        <w:rFonts w:ascii="Proxima Nova Rg" w:eastAsia="Times New Roman" w:hAnsi="Proxima Nova R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133C16B7"/>
    <w:multiLevelType w:val="multilevel"/>
    <w:tmpl w:val="527CC572"/>
    <w:lvl w:ilvl="0">
      <w:start w:val="1"/>
      <w:numFmt w:val="decimal"/>
      <w:lvlText w:val="%1"/>
      <w:lvlJc w:val="left"/>
      <w:pPr>
        <w:ind w:left="720" w:hanging="360"/>
      </w:pPr>
      <w:rPr>
        <w:rFonts w:ascii="Proxima Nova Alt Rg" w:hAnsi="Proxima Nova Alt Rg" w:hint="default"/>
        <w:b/>
        <w:i w:val="0"/>
        <w:caps w:val="0"/>
        <w:strike w:val="0"/>
        <w:dstrike w:val="0"/>
        <w:vanish w:val="0"/>
        <w:color w:val="009DDC"/>
        <w:kern w:val="0"/>
        <w:position w:val="0"/>
        <w:sz w:val="24"/>
        <w:u w:val="none"/>
        <w:vertAlign w:val="baseline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ascii="Proxima Nova Alt Rg" w:hAnsi="Proxima Nova Alt Rg" w:hint="default"/>
        <w:b/>
        <w:i w:val="0"/>
        <w:caps w:val="0"/>
        <w:strike w:val="0"/>
        <w:dstrike w:val="0"/>
        <w:vanish w:val="0"/>
        <w:color w:val="009DDC"/>
        <w:sz w:val="24"/>
        <w:vertAlign w:val="baseline"/>
      </w:rPr>
    </w:lvl>
    <w:lvl w:ilvl="2">
      <w:start w:val="1"/>
      <w:numFmt w:val="decimalZero"/>
      <w:lvlText w:val="%3)"/>
      <w:lvlJc w:val="left"/>
      <w:pPr>
        <w:tabs>
          <w:tab w:val="num" w:pos="1152"/>
        </w:tabs>
        <w:ind w:left="1440" w:hanging="360"/>
      </w:pPr>
      <w:rPr>
        <w:rFonts w:ascii="Proxima Nova Alt Rg" w:hAnsi="Proxima Nova Alt Rg" w:hint="default"/>
        <w:b/>
        <w:i w:val="0"/>
        <w:color w:val="009DDC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8B60934"/>
    <w:multiLevelType w:val="hybridMultilevel"/>
    <w:tmpl w:val="D8002A78"/>
    <w:lvl w:ilvl="0" w:tplc="8124BE52">
      <w:start w:val="1"/>
      <w:numFmt w:val="bullet"/>
      <w:pStyle w:val="TableBullet"/>
      <w:lvlText w:val=""/>
      <w:lvlJc w:val="left"/>
      <w:pPr>
        <w:ind w:left="432" w:hanging="360"/>
      </w:pPr>
      <w:rPr>
        <w:rFonts w:ascii="Wingdings" w:hAnsi="Wingdings" w:hint="default"/>
        <w:b w:val="0"/>
        <w:i w:val="0"/>
        <w:strike w:val="0"/>
        <w:position w:val="-4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A2AE0"/>
    <w:multiLevelType w:val="hybridMultilevel"/>
    <w:tmpl w:val="BF906C8A"/>
    <w:lvl w:ilvl="0" w:tplc="261C7114">
      <w:start w:val="1"/>
      <w:numFmt w:val="bullet"/>
      <w:pStyle w:val="Objectives"/>
      <w:lvlText w:val=""/>
      <w:lvlJc w:val="left"/>
      <w:pPr>
        <w:ind w:left="720" w:hanging="360"/>
      </w:pPr>
      <w:rPr>
        <w:rFonts w:ascii="Wingdings" w:hAnsi="Wingdings" w:hint="default"/>
        <w:color w:val="F15D22"/>
        <w:position w:val="-2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A4020"/>
    <w:multiLevelType w:val="multilevel"/>
    <w:tmpl w:val="6C520FBA"/>
    <w:lvl w:ilvl="0">
      <w:start w:val="1"/>
      <w:numFmt w:val="decimal"/>
      <w:lvlText w:val="%1"/>
      <w:lvlJc w:val="left"/>
      <w:pPr>
        <w:ind w:left="720" w:hanging="360"/>
      </w:pPr>
      <w:rPr>
        <w:rFonts w:ascii="Proxima Nova Alt Rg" w:hAnsi="Proxima Nova Alt Rg" w:hint="default"/>
        <w:b/>
        <w:i w:val="0"/>
        <w:caps w:val="0"/>
        <w:strike w:val="0"/>
        <w:dstrike w:val="0"/>
        <w:vanish w:val="0"/>
        <w:color w:val="009DDC"/>
        <w:kern w:val="0"/>
        <w:position w:val="0"/>
        <w:sz w:val="24"/>
        <w:u w:val="none"/>
        <w:vertAlign w:val="baseline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  <w:b/>
        <w:i w:val="0"/>
        <w:caps w:val="0"/>
        <w:strike w:val="0"/>
        <w:dstrike w:val="0"/>
        <w:vanish w:val="0"/>
        <w:color w:val="009DDC"/>
        <w:sz w:val="26"/>
        <w:vertAlign w:val="baseline"/>
      </w:rPr>
    </w:lvl>
    <w:lvl w:ilvl="2">
      <w:start w:val="1"/>
      <w:numFmt w:val="decimalZero"/>
      <w:lvlText w:val="%3)"/>
      <w:lvlJc w:val="left"/>
      <w:pPr>
        <w:tabs>
          <w:tab w:val="num" w:pos="1152"/>
        </w:tabs>
        <w:ind w:left="1440" w:hanging="360"/>
      </w:pPr>
      <w:rPr>
        <w:rFonts w:hint="default"/>
        <w:b/>
        <w:i w:val="0"/>
        <w:color w:val="009DDC"/>
        <w:sz w:val="26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C1D34E0"/>
    <w:multiLevelType w:val="multilevel"/>
    <w:tmpl w:val="0C600A44"/>
    <w:lvl w:ilvl="0">
      <w:start w:val="1"/>
      <w:numFmt w:val="decimal"/>
      <w:lvlText w:val="%1"/>
      <w:lvlJc w:val="left"/>
      <w:pPr>
        <w:ind w:left="720" w:hanging="360"/>
      </w:pPr>
      <w:rPr>
        <w:rFonts w:ascii="Proxima Nova Rg" w:hAnsi="Proxima Nova Rg" w:hint="default"/>
        <w:b/>
        <w:i w:val="0"/>
        <w:caps w:val="0"/>
        <w:strike w:val="0"/>
        <w:dstrike w:val="0"/>
        <w:vanish w:val="0"/>
        <w:color w:val="009DDC"/>
        <w:kern w:val="0"/>
        <w:position w:val="0"/>
        <w:sz w:val="24"/>
        <w:u w:val="none"/>
        <w:vertAlign w:val="baseline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  <w:b/>
        <w:i w:val="0"/>
        <w:caps w:val="0"/>
        <w:strike w:val="0"/>
        <w:dstrike w:val="0"/>
        <w:vanish w:val="0"/>
        <w:color w:val="009DDC"/>
        <w:sz w:val="26"/>
        <w:vertAlign w:val="baseline"/>
      </w:rPr>
    </w:lvl>
    <w:lvl w:ilvl="2">
      <w:start w:val="1"/>
      <w:numFmt w:val="decimalZero"/>
      <w:lvlText w:val="%3)"/>
      <w:lvlJc w:val="left"/>
      <w:pPr>
        <w:tabs>
          <w:tab w:val="num" w:pos="1152"/>
        </w:tabs>
        <w:ind w:left="1440" w:hanging="360"/>
      </w:pPr>
      <w:rPr>
        <w:rFonts w:hint="default"/>
        <w:b/>
        <w:i w:val="0"/>
        <w:color w:val="009DDC"/>
        <w:sz w:val="26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7202B67"/>
    <w:multiLevelType w:val="multilevel"/>
    <w:tmpl w:val="0C600A44"/>
    <w:lvl w:ilvl="0">
      <w:start w:val="1"/>
      <w:numFmt w:val="decimal"/>
      <w:lvlText w:val="%1"/>
      <w:lvlJc w:val="left"/>
      <w:pPr>
        <w:ind w:left="720" w:hanging="360"/>
      </w:pPr>
      <w:rPr>
        <w:rFonts w:ascii="Proxima Nova Rg" w:hAnsi="Proxima Nova Rg" w:hint="default"/>
        <w:b/>
        <w:i w:val="0"/>
        <w:caps w:val="0"/>
        <w:strike w:val="0"/>
        <w:dstrike w:val="0"/>
        <w:vanish w:val="0"/>
        <w:color w:val="009DDC"/>
        <w:kern w:val="0"/>
        <w:position w:val="0"/>
        <w:sz w:val="24"/>
        <w:u w:val="none"/>
        <w:vertAlign w:val="baseline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  <w:b/>
        <w:i w:val="0"/>
        <w:caps w:val="0"/>
        <w:strike w:val="0"/>
        <w:dstrike w:val="0"/>
        <w:vanish w:val="0"/>
        <w:color w:val="009DDC"/>
        <w:sz w:val="26"/>
        <w:vertAlign w:val="baseline"/>
      </w:rPr>
    </w:lvl>
    <w:lvl w:ilvl="2">
      <w:start w:val="1"/>
      <w:numFmt w:val="decimalZero"/>
      <w:lvlText w:val="%3)"/>
      <w:lvlJc w:val="left"/>
      <w:pPr>
        <w:tabs>
          <w:tab w:val="num" w:pos="1152"/>
        </w:tabs>
        <w:ind w:left="1440" w:hanging="360"/>
      </w:pPr>
      <w:rPr>
        <w:rFonts w:hint="default"/>
        <w:b/>
        <w:i w:val="0"/>
        <w:color w:val="009DDC"/>
        <w:sz w:val="26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B7145B6"/>
    <w:multiLevelType w:val="hybridMultilevel"/>
    <w:tmpl w:val="53542564"/>
    <w:lvl w:ilvl="0" w:tplc="69289162">
      <w:start w:val="1"/>
      <w:numFmt w:val="bullet"/>
      <w:pStyle w:val="Bullet-Standard"/>
      <w:lvlText w:val=""/>
      <w:lvlJc w:val="left"/>
      <w:pPr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kern w:val="0"/>
        <w:position w:val="2"/>
        <w:sz w:val="16"/>
        <w:vertAlign w:val="baseline"/>
        <w14:cntxtAlts w14:val="0"/>
      </w:rPr>
    </w:lvl>
    <w:lvl w:ilvl="1" w:tplc="526098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0A1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E30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8B66D9"/>
    <w:multiLevelType w:val="multilevel"/>
    <w:tmpl w:val="0C600A44"/>
    <w:lvl w:ilvl="0">
      <w:start w:val="1"/>
      <w:numFmt w:val="decimal"/>
      <w:lvlText w:val="%1"/>
      <w:lvlJc w:val="left"/>
      <w:pPr>
        <w:ind w:left="720" w:hanging="360"/>
      </w:pPr>
      <w:rPr>
        <w:rFonts w:ascii="Proxima Nova Rg" w:hAnsi="Proxima Nova Rg" w:hint="default"/>
        <w:b/>
        <w:i w:val="0"/>
        <w:caps w:val="0"/>
        <w:strike w:val="0"/>
        <w:dstrike w:val="0"/>
        <w:vanish w:val="0"/>
        <w:color w:val="009DDC"/>
        <w:kern w:val="0"/>
        <w:position w:val="0"/>
        <w:sz w:val="26"/>
        <w:u w:val="none"/>
        <w:vertAlign w:val="baseline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  <w:b/>
        <w:i w:val="0"/>
        <w:caps w:val="0"/>
        <w:strike w:val="0"/>
        <w:dstrike w:val="0"/>
        <w:vanish w:val="0"/>
        <w:color w:val="009DDC"/>
        <w:sz w:val="26"/>
        <w:vertAlign w:val="baseline"/>
      </w:rPr>
    </w:lvl>
    <w:lvl w:ilvl="2">
      <w:start w:val="1"/>
      <w:numFmt w:val="decimalZero"/>
      <w:lvlText w:val="%3)"/>
      <w:lvlJc w:val="left"/>
      <w:pPr>
        <w:tabs>
          <w:tab w:val="num" w:pos="1152"/>
        </w:tabs>
        <w:ind w:left="1440" w:hanging="360"/>
      </w:pPr>
      <w:rPr>
        <w:rFonts w:hint="default"/>
        <w:b/>
        <w:i w:val="0"/>
        <w:color w:val="009DDC"/>
        <w:sz w:val="26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6F0153C"/>
    <w:multiLevelType w:val="multilevel"/>
    <w:tmpl w:val="6C520FBA"/>
    <w:lvl w:ilvl="0">
      <w:start w:val="1"/>
      <w:numFmt w:val="decimal"/>
      <w:lvlText w:val="%1"/>
      <w:lvlJc w:val="left"/>
      <w:pPr>
        <w:ind w:left="720" w:hanging="360"/>
      </w:pPr>
      <w:rPr>
        <w:rFonts w:ascii="Proxima Nova Alt Rg" w:hAnsi="Proxima Nova Alt Rg" w:hint="default"/>
        <w:b/>
        <w:i w:val="0"/>
        <w:caps w:val="0"/>
        <w:strike w:val="0"/>
        <w:dstrike w:val="0"/>
        <w:vanish w:val="0"/>
        <w:color w:val="009DDC"/>
        <w:kern w:val="0"/>
        <w:position w:val="0"/>
        <w:sz w:val="24"/>
        <w:u w:val="none"/>
        <w:vertAlign w:val="baseline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  <w:b/>
        <w:i w:val="0"/>
        <w:caps w:val="0"/>
        <w:strike w:val="0"/>
        <w:dstrike w:val="0"/>
        <w:vanish w:val="0"/>
        <w:color w:val="009DDC"/>
        <w:sz w:val="26"/>
        <w:vertAlign w:val="baseline"/>
      </w:rPr>
    </w:lvl>
    <w:lvl w:ilvl="2">
      <w:start w:val="1"/>
      <w:numFmt w:val="decimalZero"/>
      <w:lvlText w:val="%3)"/>
      <w:lvlJc w:val="left"/>
      <w:pPr>
        <w:tabs>
          <w:tab w:val="num" w:pos="1152"/>
        </w:tabs>
        <w:ind w:left="1440" w:hanging="360"/>
      </w:pPr>
      <w:rPr>
        <w:rFonts w:hint="default"/>
        <w:b/>
        <w:i w:val="0"/>
        <w:color w:val="009DDC"/>
        <w:sz w:val="26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7041D4E"/>
    <w:multiLevelType w:val="hybridMultilevel"/>
    <w:tmpl w:val="CCC2C1DE"/>
    <w:lvl w:ilvl="0" w:tplc="8D242C86">
      <w:start w:val="1"/>
      <w:numFmt w:val="bullet"/>
      <w:pStyle w:val="Bullet-Sub"/>
      <w:lvlText w:val=""/>
      <w:lvlJc w:val="left"/>
      <w:pPr>
        <w:ind w:left="144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23232"/>
        <w:kern w:val="0"/>
        <w:position w:val="-2"/>
        <w:sz w:val="24"/>
        <w:vertAlign w:val="baseline"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7500BF"/>
    <w:multiLevelType w:val="multilevel"/>
    <w:tmpl w:val="527CC572"/>
    <w:lvl w:ilvl="0">
      <w:start w:val="1"/>
      <w:numFmt w:val="decimal"/>
      <w:lvlText w:val="%1"/>
      <w:lvlJc w:val="left"/>
      <w:pPr>
        <w:ind w:left="720" w:hanging="360"/>
      </w:pPr>
      <w:rPr>
        <w:rFonts w:ascii="Proxima Nova Alt Rg" w:hAnsi="Proxima Nova Alt Rg" w:hint="default"/>
        <w:b/>
        <w:i w:val="0"/>
        <w:caps w:val="0"/>
        <w:strike w:val="0"/>
        <w:dstrike w:val="0"/>
        <w:vanish w:val="0"/>
        <w:color w:val="009DDC"/>
        <w:kern w:val="0"/>
        <w:position w:val="0"/>
        <w:sz w:val="24"/>
        <w:u w:val="none"/>
        <w:vertAlign w:val="baseline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ascii="Proxima Nova Alt Rg" w:hAnsi="Proxima Nova Alt Rg" w:hint="default"/>
        <w:b/>
        <w:i w:val="0"/>
        <w:caps w:val="0"/>
        <w:strike w:val="0"/>
        <w:dstrike w:val="0"/>
        <w:vanish w:val="0"/>
        <w:color w:val="009DDC"/>
        <w:sz w:val="24"/>
        <w:vertAlign w:val="baseline"/>
      </w:rPr>
    </w:lvl>
    <w:lvl w:ilvl="2">
      <w:start w:val="1"/>
      <w:numFmt w:val="decimalZero"/>
      <w:lvlText w:val="%3)"/>
      <w:lvlJc w:val="left"/>
      <w:pPr>
        <w:tabs>
          <w:tab w:val="num" w:pos="1152"/>
        </w:tabs>
        <w:ind w:left="1440" w:hanging="360"/>
      </w:pPr>
      <w:rPr>
        <w:rFonts w:ascii="Proxima Nova Alt Rg" w:hAnsi="Proxima Nova Alt Rg" w:hint="default"/>
        <w:b/>
        <w:i w:val="0"/>
        <w:color w:val="009DDC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BCF10E2"/>
    <w:multiLevelType w:val="hybridMultilevel"/>
    <w:tmpl w:val="B826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2"/>
  </w:num>
  <w:num w:numId="4">
    <w:abstractNumId w:val="11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7"/>
  </w:num>
  <w:num w:numId="18">
    <w:abstractNumId w:val="16"/>
  </w:num>
  <w:num w:numId="19">
    <w:abstractNumId w:val="24"/>
  </w:num>
  <w:num w:numId="20">
    <w:abstractNumId w:val="19"/>
  </w:num>
  <w:num w:numId="21">
    <w:abstractNumId w:val="21"/>
  </w:num>
  <w:num w:numId="22">
    <w:abstractNumId w:val="15"/>
  </w:num>
  <w:num w:numId="23">
    <w:abstractNumId w:val="12"/>
  </w:num>
  <w:num w:numId="24">
    <w:abstractNumId w:val="10"/>
  </w:num>
  <w:num w:numId="25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linkStyles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59"/>
    <w:rsid w:val="0005530B"/>
    <w:rsid w:val="00072759"/>
    <w:rsid w:val="00130A79"/>
    <w:rsid w:val="00163B92"/>
    <w:rsid w:val="00197BAC"/>
    <w:rsid w:val="001B4951"/>
    <w:rsid w:val="00305CA6"/>
    <w:rsid w:val="004A5410"/>
    <w:rsid w:val="004B42F4"/>
    <w:rsid w:val="005832C4"/>
    <w:rsid w:val="00591681"/>
    <w:rsid w:val="005E6F08"/>
    <w:rsid w:val="005F1A68"/>
    <w:rsid w:val="006272F0"/>
    <w:rsid w:val="0066113D"/>
    <w:rsid w:val="007308C9"/>
    <w:rsid w:val="00737296"/>
    <w:rsid w:val="007F5C34"/>
    <w:rsid w:val="0082528C"/>
    <w:rsid w:val="008A0FBF"/>
    <w:rsid w:val="00952225"/>
    <w:rsid w:val="00A906A7"/>
    <w:rsid w:val="00AB6950"/>
    <w:rsid w:val="00B97E32"/>
    <w:rsid w:val="00BC3BD3"/>
    <w:rsid w:val="00BD1A2D"/>
    <w:rsid w:val="00BF10B8"/>
    <w:rsid w:val="00BF2353"/>
    <w:rsid w:val="00C07AFC"/>
    <w:rsid w:val="00D14757"/>
    <w:rsid w:val="00D57481"/>
    <w:rsid w:val="00D66A47"/>
    <w:rsid w:val="00DA595C"/>
    <w:rsid w:val="00DB016F"/>
    <w:rsid w:val="00DD7FD5"/>
    <w:rsid w:val="00E204A6"/>
    <w:rsid w:val="00E61126"/>
    <w:rsid w:val="00E626BF"/>
    <w:rsid w:val="00F126A9"/>
    <w:rsid w:val="00F41532"/>
    <w:rsid w:val="00F6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3050"/>
  <w15:chartTrackingRefBased/>
  <w15:docId w15:val="{4B629300-23CF-4C7B-91ED-D25F7FDA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6A7"/>
    <w:pPr>
      <w:spacing w:before="200" w:after="200" w:line="269" w:lineRule="auto"/>
      <w:ind w:left="216"/>
    </w:pPr>
    <w:rPr>
      <w:rFonts w:ascii="Calibri" w:hAnsi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A906A7"/>
    <w:pPr>
      <w:pageBreakBefore/>
      <w:spacing w:after="360" w:line="240" w:lineRule="auto"/>
      <w:outlineLvl w:val="0"/>
    </w:pPr>
    <w:rPr>
      <w:rFonts w:ascii="Arial" w:eastAsiaTheme="majorEastAsia" w:hAnsi="Arial" w:cstheme="majorBidi"/>
      <w:b/>
      <w:bCs/>
      <w:smallCaps/>
      <w:sz w:val="40"/>
      <w:szCs w:val="28"/>
    </w:rPr>
  </w:style>
  <w:style w:type="paragraph" w:styleId="Heading2">
    <w:name w:val="heading 2"/>
    <w:next w:val="Normal"/>
    <w:link w:val="Heading2Char"/>
    <w:uiPriority w:val="9"/>
    <w:qFormat/>
    <w:rsid w:val="00A906A7"/>
    <w:pPr>
      <w:keepNext/>
      <w:pageBreakBefore/>
      <w:pBdr>
        <w:bottom w:val="single" w:sz="4" w:space="0" w:color="0069AA"/>
      </w:pBdr>
      <w:spacing w:before="360" w:after="200" w:line="240" w:lineRule="auto"/>
      <w:ind w:left="216"/>
      <w:outlineLvl w:val="1"/>
    </w:pPr>
    <w:rPr>
      <w:rFonts w:ascii="Arial" w:eastAsiaTheme="majorEastAsia" w:hAnsi="Arial" w:cstheme="majorBidi"/>
      <w:b/>
      <w:bCs/>
      <w:color w:val="0069AA"/>
      <w:sz w:val="28"/>
      <w:szCs w:val="26"/>
    </w:rPr>
  </w:style>
  <w:style w:type="paragraph" w:styleId="Heading3">
    <w:name w:val="heading 3"/>
    <w:next w:val="Normal"/>
    <w:link w:val="Heading3Char"/>
    <w:uiPriority w:val="9"/>
    <w:qFormat/>
    <w:rsid w:val="00A906A7"/>
    <w:pPr>
      <w:keepNext/>
      <w:spacing w:before="360" w:after="200" w:line="240" w:lineRule="auto"/>
      <w:ind w:left="216"/>
      <w:outlineLvl w:val="2"/>
    </w:pPr>
    <w:rPr>
      <w:rFonts w:ascii="Arial" w:eastAsiaTheme="majorEastAsia" w:hAnsi="Arial" w:cstheme="majorBidi"/>
      <w:b/>
      <w:bCs/>
      <w:color w:val="5F6062"/>
      <w:sz w:val="24"/>
    </w:rPr>
  </w:style>
  <w:style w:type="paragraph" w:styleId="Heading4">
    <w:name w:val="heading 4"/>
    <w:next w:val="Normal"/>
    <w:link w:val="Heading4Char"/>
    <w:uiPriority w:val="9"/>
    <w:qFormat/>
    <w:rsid w:val="00A906A7"/>
    <w:pPr>
      <w:keepNext/>
      <w:spacing w:before="360" w:after="200" w:line="240" w:lineRule="auto"/>
      <w:ind w:left="216"/>
      <w:outlineLvl w:val="3"/>
    </w:pPr>
    <w:rPr>
      <w:rFonts w:ascii="Arial" w:eastAsiaTheme="majorEastAsia" w:hAnsi="Arial" w:cstheme="majorBidi"/>
      <w:b/>
      <w:bCs/>
      <w:iCs/>
      <w:color w:val="ED7D31" w:themeColor="accent2"/>
    </w:rPr>
  </w:style>
  <w:style w:type="paragraph" w:styleId="Heading5">
    <w:name w:val="heading 5"/>
    <w:next w:val="Normal"/>
    <w:link w:val="Heading5Char"/>
    <w:uiPriority w:val="9"/>
    <w:qFormat/>
    <w:rsid w:val="00A906A7"/>
    <w:pPr>
      <w:keepNext/>
      <w:pBdr>
        <w:bottom w:val="single" w:sz="4" w:space="1" w:color="auto"/>
      </w:pBdr>
      <w:spacing w:before="360" w:after="200" w:line="240" w:lineRule="auto"/>
      <w:ind w:left="216"/>
      <w:outlineLvl w:val="4"/>
    </w:pPr>
    <w:rPr>
      <w:rFonts w:ascii="Franklin Gothic Medium Cond" w:eastAsiaTheme="majorEastAsia" w:hAnsi="Franklin Gothic Medium Cond" w:cstheme="majorBidi"/>
      <w:sz w:val="24"/>
    </w:rPr>
  </w:style>
  <w:style w:type="paragraph" w:styleId="Heading6">
    <w:name w:val="heading 6"/>
    <w:aliases w:val="Heading 6 - Not Used"/>
    <w:basedOn w:val="Normal"/>
    <w:next w:val="Normal"/>
    <w:link w:val="Heading6Char"/>
    <w:uiPriority w:val="9"/>
    <w:semiHidden/>
    <w:qFormat/>
    <w:rsid w:val="00A906A7"/>
    <w:pPr>
      <w:keepNext/>
      <w:spacing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aliases w:val="Heading 7 - Not Used"/>
    <w:basedOn w:val="Normal"/>
    <w:next w:val="Normal"/>
    <w:link w:val="Heading7Char"/>
    <w:uiPriority w:val="9"/>
    <w:semiHidden/>
    <w:rsid w:val="00A906A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A906A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906A7"/>
  </w:style>
  <w:style w:type="character" w:customStyle="1" w:styleId="Heading1Char">
    <w:name w:val="Heading 1 Char"/>
    <w:basedOn w:val="DefaultParagraphFont"/>
    <w:link w:val="Heading1"/>
    <w:uiPriority w:val="9"/>
    <w:rsid w:val="00A906A7"/>
    <w:rPr>
      <w:rFonts w:ascii="Arial" w:eastAsiaTheme="majorEastAsia" w:hAnsi="Arial" w:cstheme="majorBidi"/>
      <w:b/>
      <w:bCs/>
      <w:smallCap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06A7"/>
    <w:rPr>
      <w:rFonts w:ascii="Arial" w:eastAsiaTheme="majorEastAsia" w:hAnsi="Arial" w:cstheme="majorBidi"/>
      <w:b/>
      <w:bCs/>
      <w:color w:val="0069AA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6A7"/>
    <w:rPr>
      <w:rFonts w:ascii="Arial" w:eastAsiaTheme="majorEastAsia" w:hAnsi="Arial" w:cstheme="majorBidi"/>
      <w:b/>
      <w:bCs/>
      <w:color w:val="5F606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06A7"/>
    <w:rPr>
      <w:rFonts w:ascii="Arial" w:eastAsiaTheme="majorEastAsia" w:hAnsi="Arial" w:cstheme="majorBidi"/>
      <w:b/>
      <w:bCs/>
      <w:iCs/>
      <w:color w:val="ED7D31" w:themeColor="accent2"/>
    </w:rPr>
  </w:style>
  <w:style w:type="character" w:customStyle="1" w:styleId="Heading5Char">
    <w:name w:val="Heading 5 Char"/>
    <w:basedOn w:val="DefaultParagraphFont"/>
    <w:link w:val="Heading5"/>
    <w:uiPriority w:val="9"/>
    <w:rsid w:val="00A906A7"/>
    <w:rPr>
      <w:rFonts w:ascii="Franklin Gothic Medium Cond" w:eastAsiaTheme="majorEastAsia" w:hAnsi="Franklin Gothic Medium Cond" w:cstheme="majorBidi"/>
      <w:sz w:val="24"/>
    </w:rPr>
  </w:style>
  <w:style w:type="character" w:customStyle="1" w:styleId="Heading6Char">
    <w:name w:val="Heading 6 Char"/>
    <w:aliases w:val="Heading 6 - Not Used Char"/>
    <w:basedOn w:val="DefaultParagraphFont"/>
    <w:link w:val="Heading6"/>
    <w:uiPriority w:val="9"/>
    <w:semiHidden/>
    <w:rsid w:val="00A906A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aliases w:val="Heading 7 - Not Used Char"/>
    <w:basedOn w:val="DefaultParagraphFont"/>
    <w:link w:val="Heading7"/>
    <w:uiPriority w:val="9"/>
    <w:semiHidden/>
    <w:rsid w:val="00A906A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customStyle="1" w:styleId="CalloutTitle">
    <w:name w:val="Callout Title"/>
    <w:next w:val="TableText"/>
    <w:link w:val="CalloutTitleChar"/>
    <w:qFormat/>
    <w:rsid w:val="00A906A7"/>
    <w:pPr>
      <w:keepNext/>
      <w:spacing w:before="80" w:after="80" w:line="269" w:lineRule="auto"/>
    </w:pPr>
    <w:rPr>
      <w:rFonts w:ascii="Proxima Nova Rg" w:eastAsia="Times New Roman" w:hAnsi="Proxima Nova Rg" w:cs="Times New Roman"/>
      <w:caps/>
      <w:color w:val="000000"/>
      <w:sz w:val="20"/>
      <w:szCs w:val="20"/>
    </w:rPr>
  </w:style>
  <w:style w:type="character" w:customStyle="1" w:styleId="CalloutTitleChar">
    <w:name w:val="Callout Title Char"/>
    <w:basedOn w:val="TableTextChar"/>
    <w:link w:val="CalloutTitle"/>
    <w:rsid w:val="00A906A7"/>
    <w:rPr>
      <w:rFonts w:ascii="Proxima Nova Rg" w:eastAsia="Times New Roman" w:hAnsi="Proxima Nova Rg" w:cs="Times New Roman"/>
      <w:caps/>
      <w:color w:val="000000"/>
      <w:sz w:val="20"/>
      <w:szCs w:val="20"/>
    </w:rPr>
  </w:style>
  <w:style w:type="paragraph" w:customStyle="1" w:styleId="TableText">
    <w:name w:val="Table Text"/>
    <w:link w:val="TableTextChar"/>
    <w:qFormat/>
    <w:rsid w:val="00A906A7"/>
    <w:pPr>
      <w:spacing w:before="120" w:after="80" w:line="269" w:lineRule="auto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A906A7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TableBullet">
    <w:name w:val="Table Bullet"/>
    <w:basedOn w:val="TableText"/>
    <w:link w:val="TableBulletChar"/>
    <w:qFormat/>
    <w:rsid w:val="00A906A7"/>
    <w:pPr>
      <w:numPr>
        <w:numId w:val="1"/>
      </w:numPr>
      <w:ind w:left="360" w:hanging="216"/>
      <w:contextualSpacing/>
    </w:pPr>
    <w:rPr>
      <w:position w:val="-4"/>
    </w:rPr>
  </w:style>
  <w:style w:type="character" w:customStyle="1" w:styleId="TableBulletChar">
    <w:name w:val="Table Bullet Char"/>
    <w:basedOn w:val="TableTextChar"/>
    <w:link w:val="TableBullet"/>
    <w:rsid w:val="00A906A7"/>
    <w:rPr>
      <w:rFonts w:ascii="Arial" w:eastAsia="Times New Roman" w:hAnsi="Arial" w:cs="Times New Roman"/>
      <w:color w:val="000000"/>
      <w:position w:val="-4"/>
      <w:sz w:val="20"/>
      <w:szCs w:val="20"/>
    </w:rPr>
  </w:style>
  <w:style w:type="paragraph" w:styleId="TOC1">
    <w:name w:val="toc 1"/>
    <w:basedOn w:val="Normal"/>
    <w:next w:val="Normal"/>
    <w:uiPriority w:val="39"/>
    <w:qFormat/>
    <w:rsid w:val="00A906A7"/>
    <w:pPr>
      <w:tabs>
        <w:tab w:val="right" w:leader="dot" w:pos="9350"/>
      </w:tabs>
      <w:spacing w:before="120" w:after="0" w:line="240" w:lineRule="auto"/>
      <w:ind w:left="0"/>
    </w:pPr>
    <w:rPr>
      <w:b/>
      <w:sz w:val="26"/>
    </w:rPr>
  </w:style>
  <w:style w:type="paragraph" w:styleId="TOC2">
    <w:name w:val="toc 2"/>
    <w:basedOn w:val="Normal"/>
    <w:next w:val="Normal"/>
    <w:uiPriority w:val="39"/>
    <w:qFormat/>
    <w:rsid w:val="00A906A7"/>
    <w:pPr>
      <w:tabs>
        <w:tab w:val="left" w:pos="662"/>
        <w:tab w:val="right" w:leader="dot" w:pos="9350"/>
      </w:tabs>
      <w:spacing w:before="60" w:after="60" w:line="240" w:lineRule="auto"/>
    </w:pPr>
  </w:style>
  <w:style w:type="character" w:styleId="Hyperlink">
    <w:name w:val="Hyperlink"/>
    <w:basedOn w:val="DefaultParagraphFont"/>
    <w:uiPriority w:val="99"/>
    <w:qFormat/>
    <w:rsid w:val="00A906A7"/>
    <w:rPr>
      <w:color w:val="0069AA"/>
      <w:u w:val="single"/>
    </w:rPr>
  </w:style>
  <w:style w:type="paragraph" w:styleId="TOC3">
    <w:name w:val="toc 3"/>
    <w:basedOn w:val="Normal"/>
    <w:next w:val="Normal"/>
    <w:uiPriority w:val="39"/>
    <w:qFormat/>
    <w:rsid w:val="00A906A7"/>
    <w:pPr>
      <w:tabs>
        <w:tab w:val="right" w:leader="dot" w:pos="9350"/>
      </w:tabs>
      <w:spacing w:before="60" w:after="60" w:line="240" w:lineRule="auto"/>
      <w:ind w:left="446"/>
    </w:pPr>
  </w:style>
  <w:style w:type="paragraph" w:customStyle="1" w:styleId="DocumentTitle">
    <w:name w:val="Document Title"/>
    <w:basedOn w:val="Normal"/>
    <w:link w:val="DocumentTitleChar"/>
    <w:qFormat/>
    <w:rsid w:val="00A906A7"/>
    <w:pPr>
      <w:widowControl w:val="0"/>
      <w:spacing w:before="0" w:after="0" w:line="240" w:lineRule="auto"/>
      <w:ind w:left="0"/>
    </w:pPr>
    <w:rPr>
      <w:rFonts w:ascii="Arial" w:eastAsia="Times New Roman" w:hAnsi="Arial" w:cs="Calibri"/>
      <w:color w:val="FFFFFF"/>
      <w:sz w:val="64"/>
      <w:szCs w:val="80"/>
    </w:rPr>
  </w:style>
  <w:style w:type="character" w:customStyle="1" w:styleId="DocumentTitleChar">
    <w:name w:val="Document Title Char"/>
    <w:basedOn w:val="DefaultParagraphFont"/>
    <w:link w:val="DocumentTitle"/>
    <w:rsid w:val="00A906A7"/>
    <w:rPr>
      <w:rFonts w:ascii="Arial" w:eastAsia="Times New Roman" w:hAnsi="Arial" w:cs="Calibri"/>
      <w:color w:val="FFFFFF"/>
      <w:sz w:val="64"/>
      <w:szCs w:val="80"/>
    </w:rPr>
  </w:style>
  <w:style w:type="paragraph" w:customStyle="1" w:styleId="DocumentSub-Title">
    <w:name w:val="Document Sub-Title"/>
    <w:basedOn w:val="Normal"/>
    <w:link w:val="DocumentSub-TitleChar"/>
    <w:qFormat/>
    <w:rsid w:val="00A906A7"/>
    <w:pPr>
      <w:widowControl w:val="0"/>
      <w:spacing w:after="0" w:line="240" w:lineRule="auto"/>
      <w:ind w:left="0"/>
    </w:pPr>
    <w:rPr>
      <w:rFonts w:eastAsia="Times New Roman" w:cs="Calibri"/>
      <w:color w:val="B9C7D4"/>
      <w:sz w:val="56"/>
      <w:szCs w:val="48"/>
    </w:rPr>
  </w:style>
  <w:style w:type="character" w:customStyle="1" w:styleId="DocumentSub-TitleChar">
    <w:name w:val="Document Sub-Title Char"/>
    <w:basedOn w:val="DefaultParagraphFont"/>
    <w:link w:val="DocumentSub-Title"/>
    <w:rsid w:val="00A906A7"/>
    <w:rPr>
      <w:rFonts w:ascii="Calibri" w:eastAsia="Times New Roman" w:hAnsi="Calibri" w:cs="Calibri"/>
      <w:color w:val="B9C7D4"/>
      <w:sz w:val="56"/>
      <w:szCs w:val="48"/>
    </w:rPr>
  </w:style>
  <w:style w:type="paragraph" w:customStyle="1" w:styleId="Bullet-Standard">
    <w:name w:val="Bullet - Standard"/>
    <w:basedOn w:val="Normal"/>
    <w:link w:val="Bullet-StandardChar"/>
    <w:qFormat/>
    <w:rsid w:val="00A906A7"/>
    <w:pPr>
      <w:numPr>
        <w:numId w:val="2"/>
      </w:numPr>
      <w:spacing w:before="60" w:after="60"/>
    </w:pPr>
  </w:style>
  <w:style w:type="character" w:customStyle="1" w:styleId="Bullet-StandardChar">
    <w:name w:val="Bullet - Standard Char"/>
    <w:basedOn w:val="DefaultParagraphFont"/>
    <w:link w:val="Bullet-Standard"/>
    <w:rsid w:val="00A906A7"/>
    <w:rPr>
      <w:rFonts w:ascii="Calibri" w:hAnsi="Calibri"/>
      <w:color w:val="000000"/>
      <w:sz w:val="24"/>
    </w:rPr>
  </w:style>
  <w:style w:type="paragraph" w:customStyle="1" w:styleId="Bullet-Sub">
    <w:name w:val="Bullet - Sub"/>
    <w:basedOn w:val="Bullet-Standard"/>
    <w:link w:val="Bullet-SubChar"/>
    <w:qFormat/>
    <w:rsid w:val="00A906A7"/>
    <w:pPr>
      <w:numPr>
        <w:numId w:val="3"/>
      </w:numPr>
    </w:pPr>
  </w:style>
  <w:style w:type="character" w:customStyle="1" w:styleId="Bullet-SubChar">
    <w:name w:val="Bullet - Sub Char"/>
    <w:basedOn w:val="Bullet-StandardChar"/>
    <w:link w:val="Bullet-Sub"/>
    <w:rsid w:val="00A906A7"/>
    <w:rPr>
      <w:rFonts w:ascii="Calibri" w:hAnsi="Calibri"/>
      <w:color w:val="000000"/>
      <w:sz w:val="24"/>
    </w:rPr>
  </w:style>
  <w:style w:type="paragraph" w:customStyle="1" w:styleId="DocumentRevision">
    <w:name w:val="Document Revision"/>
    <w:basedOn w:val="Normal"/>
    <w:qFormat/>
    <w:rsid w:val="00A906A7"/>
    <w:pPr>
      <w:ind w:left="0"/>
    </w:pPr>
    <w:rPr>
      <w:rFonts w:eastAsia="Times New Roman" w:cs="Arial"/>
      <w:color w:val="B9C7D4"/>
      <w:sz w:val="28"/>
      <w:szCs w:val="36"/>
    </w:rPr>
  </w:style>
  <w:style w:type="table" w:styleId="TableGrid">
    <w:name w:val="Table Grid"/>
    <w:aliases w:val="Table - Default"/>
    <w:basedOn w:val="TableNormal"/>
    <w:uiPriority w:val="59"/>
    <w:rsid w:val="00A906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uiPriority w:val="99"/>
    <w:rsid w:val="00A906A7"/>
    <w:pPr>
      <w:spacing w:after="0" w:line="240" w:lineRule="auto"/>
    </w:pPr>
    <w:rPr>
      <w:rFonts w:ascii="Proxima Nova Rg" w:hAnsi="Proxima Nova Rg"/>
      <w:color w:val="5F6062"/>
    </w:rPr>
    <w:tblPr>
      <w:jc w:val="center"/>
      <w:tblBorders>
        <w:top w:val="single" w:sz="4" w:space="0" w:color="B9C7D4"/>
        <w:left w:val="single" w:sz="4" w:space="0" w:color="B9C7D4"/>
        <w:bottom w:val="single" w:sz="4" w:space="0" w:color="B9C7D4"/>
        <w:right w:val="single" w:sz="4" w:space="0" w:color="B9C7D4"/>
        <w:insideH w:val="single" w:sz="4" w:space="0" w:color="B9C7D4"/>
        <w:insideV w:val="single" w:sz="4" w:space="0" w:color="B9C7D4"/>
      </w:tblBorders>
      <w:tblCellMar>
        <w:top w:w="0" w:type="dxa"/>
        <w:left w:w="115" w:type="dxa"/>
        <w:bottom w:w="0" w:type="dxa"/>
        <w:right w:w="115" w:type="dxa"/>
      </w:tblCellMar>
    </w:tblPr>
    <w:trPr>
      <w:tblHeader/>
      <w:jc w:val="center"/>
    </w:trPr>
  </w:style>
  <w:style w:type="paragraph" w:customStyle="1" w:styleId="TableHeader-Default">
    <w:name w:val="Table Header - Default"/>
    <w:basedOn w:val="TableText"/>
    <w:link w:val="TableHeader-DefaultChar"/>
    <w:qFormat/>
    <w:rsid w:val="00A906A7"/>
    <w:pPr>
      <w:spacing w:line="240" w:lineRule="auto"/>
    </w:pPr>
    <w:rPr>
      <w:b/>
    </w:rPr>
  </w:style>
  <w:style w:type="paragraph" w:customStyle="1" w:styleId="TableHeader-LeftColumn">
    <w:name w:val="Table Header - Left Column"/>
    <w:basedOn w:val="TableText"/>
    <w:link w:val="TableHeader-LeftColumnChar"/>
    <w:qFormat/>
    <w:rsid w:val="00A906A7"/>
    <w:pPr>
      <w:spacing w:line="240" w:lineRule="auto"/>
      <w:jc w:val="right"/>
    </w:pPr>
    <w:rPr>
      <w:b/>
    </w:rPr>
  </w:style>
  <w:style w:type="paragraph" w:styleId="TOC4">
    <w:name w:val="toc 4"/>
    <w:basedOn w:val="Normal"/>
    <w:next w:val="Normal"/>
    <w:uiPriority w:val="39"/>
    <w:qFormat/>
    <w:rsid w:val="00A906A7"/>
    <w:pPr>
      <w:spacing w:after="0"/>
      <w:ind w:left="662"/>
    </w:pPr>
    <w:rPr>
      <w:rFonts w:eastAsiaTheme="minorEastAsia"/>
    </w:rPr>
  </w:style>
  <w:style w:type="paragraph" w:customStyle="1" w:styleId="TableNote">
    <w:name w:val="Table Note"/>
    <w:basedOn w:val="TableText"/>
    <w:next w:val="TableText"/>
    <w:link w:val="TableNoteChar"/>
    <w:qFormat/>
    <w:rsid w:val="00A906A7"/>
    <w:pPr>
      <w:pBdr>
        <w:top w:val="dotted" w:sz="8" w:space="3" w:color="5F6062"/>
        <w:bottom w:val="dotted" w:sz="8" w:space="3" w:color="5F6062"/>
      </w:pBdr>
      <w:spacing w:before="160" w:after="160" w:line="240" w:lineRule="auto"/>
      <w:ind w:left="216" w:right="216"/>
    </w:pPr>
    <w:rPr>
      <w:position w:val="-4"/>
    </w:rPr>
  </w:style>
  <w:style w:type="character" w:customStyle="1" w:styleId="TableNoteChar">
    <w:name w:val="Table Note Char"/>
    <w:basedOn w:val="TableBulletChar"/>
    <w:link w:val="TableNote"/>
    <w:rsid w:val="00A906A7"/>
    <w:rPr>
      <w:rFonts w:ascii="Arial" w:eastAsia="Times New Roman" w:hAnsi="Arial" w:cs="Times New Roman"/>
      <w:color w:val="000000"/>
      <w:position w:val="-4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906A7"/>
    <w:pPr>
      <w:spacing w:before="120" w:line="240" w:lineRule="auto"/>
      <w:ind w:left="720" w:right="720"/>
      <w:jc w:val="center"/>
    </w:pPr>
    <w:rPr>
      <w:bCs/>
      <w:i/>
      <w:color w:val="969696"/>
      <w:sz w:val="18"/>
      <w:szCs w:val="18"/>
    </w:rPr>
  </w:style>
  <w:style w:type="paragraph" w:customStyle="1" w:styleId="Steps">
    <w:name w:val="Steps"/>
    <w:basedOn w:val="Normal"/>
    <w:qFormat/>
    <w:rsid w:val="00A906A7"/>
    <w:pPr>
      <w:tabs>
        <w:tab w:val="left" w:pos="720"/>
        <w:tab w:val="left" w:pos="1080"/>
      </w:tabs>
      <w:spacing w:before="160" w:after="160"/>
      <w:ind w:left="720" w:hanging="360"/>
    </w:pPr>
  </w:style>
  <w:style w:type="paragraph" w:styleId="Revision">
    <w:name w:val="Revision"/>
    <w:hidden/>
    <w:uiPriority w:val="99"/>
    <w:semiHidden/>
    <w:rsid w:val="00A906A7"/>
    <w:pPr>
      <w:spacing w:after="0" w:line="240" w:lineRule="auto"/>
    </w:pPr>
    <w:rPr>
      <w:rFonts w:ascii="Cambria" w:hAnsi="Cambria"/>
      <w:color w:val="404040" w:themeColor="text1" w:themeTint="BF"/>
      <w:sz w:val="24"/>
    </w:rPr>
  </w:style>
  <w:style w:type="paragraph" w:customStyle="1" w:styleId="Footer-Left">
    <w:name w:val="Footer - Left"/>
    <w:basedOn w:val="Footer-Right"/>
    <w:qFormat/>
    <w:rsid w:val="00A906A7"/>
    <w:pPr>
      <w:tabs>
        <w:tab w:val="clear" w:pos="4680"/>
      </w:tabs>
      <w:jc w:val="left"/>
    </w:pPr>
  </w:style>
  <w:style w:type="paragraph" w:customStyle="1" w:styleId="Header-Right">
    <w:name w:val="Header - Right"/>
    <w:qFormat/>
    <w:rsid w:val="00A906A7"/>
    <w:pPr>
      <w:tabs>
        <w:tab w:val="left" w:pos="4680"/>
      </w:tabs>
      <w:spacing w:after="200" w:line="240" w:lineRule="auto"/>
      <w:jc w:val="right"/>
    </w:pPr>
    <w:rPr>
      <w:rFonts w:ascii="Calibri" w:hAnsi="Calibri"/>
      <w:noProof/>
      <w:color w:val="5F6062"/>
      <w:sz w:val="20"/>
    </w:rPr>
  </w:style>
  <w:style w:type="paragraph" w:customStyle="1" w:styleId="Header-Left">
    <w:name w:val="Header - Left"/>
    <w:qFormat/>
    <w:rsid w:val="00A906A7"/>
    <w:pPr>
      <w:spacing w:after="200" w:line="240" w:lineRule="auto"/>
    </w:pPr>
    <w:rPr>
      <w:rFonts w:ascii="Calibri" w:hAnsi="Calibri"/>
      <w:noProof/>
      <w:color w:val="5F6062"/>
      <w:sz w:val="20"/>
    </w:rPr>
  </w:style>
  <w:style w:type="paragraph" w:customStyle="1" w:styleId="Footer-Right">
    <w:name w:val="Footer - Right"/>
    <w:qFormat/>
    <w:rsid w:val="00A906A7"/>
    <w:pPr>
      <w:tabs>
        <w:tab w:val="center" w:pos="4680"/>
        <w:tab w:val="right" w:pos="9360"/>
      </w:tabs>
      <w:spacing w:after="0" w:line="240" w:lineRule="auto"/>
      <w:jc w:val="right"/>
    </w:pPr>
    <w:rPr>
      <w:rFonts w:ascii="Calibri" w:hAnsi="Calibri" w:cstheme="minorHAnsi"/>
      <w:color w:val="5F6062"/>
      <w:sz w:val="20"/>
    </w:rPr>
  </w:style>
  <w:style w:type="character" w:customStyle="1" w:styleId="UIActionNavigation">
    <w:name w:val="UI Action/Navigation"/>
    <w:basedOn w:val="DefaultParagraphFont"/>
    <w:uiPriority w:val="1"/>
    <w:qFormat/>
    <w:rsid w:val="00A906A7"/>
    <w:rPr>
      <w:b/>
      <w:color w:val="F15D22"/>
    </w:rPr>
  </w:style>
  <w:style w:type="paragraph" w:customStyle="1" w:styleId="TableSub-Bullet">
    <w:name w:val="Table Sub-Bullet"/>
    <w:basedOn w:val="TableBullet"/>
    <w:qFormat/>
    <w:rsid w:val="00A906A7"/>
    <w:pPr>
      <w:numPr>
        <w:numId w:val="4"/>
      </w:numPr>
      <w:spacing w:before="0"/>
      <w:ind w:left="576" w:hanging="216"/>
    </w:pPr>
    <w:rPr>
      <w:sz w:val="18"/>
    </w:rPr>
  </w:style>
  <w:style w:type="paragraph" w:customStyle="1" w:styleId="Objectives">
    <w:name w:val="Objectives"/>
    <w:basedOn w:val="Normal"/>
    <w:link w:val="ObjectivesChar"/>
    <w:qFormat/>
    <w:rsid w:val="00A906A7"/>
    <w:pPr>
      <w:numPr>
        <w:numId w:val="5"/>
      </w:numPr>
      <w:spacing w:before="60" w:after="60"/>
    </w:pPr>
  </w:style>
  <w:style w:type="character" w:customStyle="1" w:styleId="ObjectivesChar">
    <w:name w:val="Objectives Char"/>
    <w:basedOn w:val="DefaultParagraphFont"/>
    <w:link w:val="Objectives"/>
    <w:rsid w:val="00A906A7"/>
    <w:rPr>
      <w:rFonts w:ascii="Calibri" w:hAnsi="Calibri"/>
      <w:color w:val="000000"/>
      <w:sz w:val="24"/>
    </w:rPr>
  </w:style>
  <w:style w:type="paragraph" w:customStyle="1" w:styleId="Code">
    <w:name w:val="Code"/>
    <w:link w:val="CodeChar"/>
    <w:qFormat/>
    <w:rsid w:val="00A906A7"/>
    <w:pPr>
      <w:spacing w:after="0" w:line="240" w:lineRule="auto"/>
      <w:ind w:left="720"/>
    </w:pPr>
    <w:rPr>
      <w:rFonts w:ascii="Consolas" w:hAnsi="Consolas" w:cs="Courier New"/>
      <w:color w:val="000000"/>
      <w:sz w:val="20"/>
    </w:rPr>
  </w:style>
  <w:style w:type="character" w:customStyle="1" w:styleId="CodeChar">
    <w:name w:val="Code Char"/>
    <w:basedOn w:val="DefaultParagraphFont"/>
    <w:link w:val="Code"/>
    <w:rsid w:val="00A906A7"/>
    <w:rPr>
      <w:rFonts w:ascii="Consolas" w:hAnsi="Consolas" w:cs="Courier New"/>
      <w:color w:val="000000"/>
      <w:sz w:val="20"/>
    </w:rPr>
  </w:style>
  <w:style w:type="paragraph" w:customStyle="1" w:styleId="ModuleExercises">
    <w:name w:val="Module Exercises"/>
    <w:basedOn w:val="Heading2"/>
    <w:next w:val="Normal"/>
    <w:autoRedefine/>
    <w:rsid w:val="00A906A7"/>
    <w:pPr>
      <w:keepNext w:val="0"/>
      <w:pageBreakBefore w:val="0"/>
      <w:pBdr>
        <w:top w:val="single" w:sz="4" w:space="5" w:color="E6E7E8"/>
        <w:left w:val="single" w:sz="4" w:space="4" w:color="E6E7E8"/>
        <w:bottom w:val="single" w:sz="4" w:space="4" w:color="E6E7E8"/>
        <w:right w:val="single" w:sz="4" w:space="4" w:color="E6E7E8"/>
      </w:pBdr>
      <w:shd w:val="clear" w:color="auto" w:fill="E6E7E8"/>
      <w:spacing w:after="360"/>
      <w:ind w:hanging="36"/>
    </w:pPr>
    <w:rPr>
      <w:color w:val="5F6062"/>
      <w:sz w:val="32"/>
    </w:rPr>
  </w:style>
  <w:style w:type="paragraph" w:customStyle="1" w:styleId="ActivityKnowledgeCheck">
    <w:name w:val="Activity/Knowledge Check"/>
    <w:basedOn w:val="Heading2"/>
    <w:next w:val="Normal"/>
    <w:qFormat/>
    <w:rsid w:val="00A906A7"/>
    <w:pPr>
      <w:pBdr>
        <w:top w:val="single" w:sz="4" w:space="5" w:color="E6E7E8"/>
        <w:left w:val="single" w:sz="4" w:space="4" w:color="E6E7E8"/>
        <w:bottom w:val="single" w:sz="4" w:space="4" w:color="E6E7E8"/>
        <w:right w:val="single" w:sz="4" w:space="4" w:color="E6E7E8"/>
      </w:pBdr>
      <w:shd w:val="clear" w:color="auto" w:fill="E6E7E8"/>
      <w:spacing w:after="360"/>
      <w:ind w:firstLine="216"/>
    </w:pPr>
    <w:rPr>
      <w:color w:val="5F6062"/>
      <w:sz w:val="32"/>
      <w:szCs w:val="24"/>
    </w:rPr>
  </w:style>
  <w:style w:type="paragraph" w:customStyle="1" w:styleId="Walkthrough">
    <w:name w:val="Walkthrough"/>
    <w:basedOn w:val="Heading2"/>
    <w:next w:val="Normal"/>
    <w:qFormat/>
    <w:rsid w:val="00A906A7"/>
    <w:pPr>
      <w:keepNext w:val="0"/>
      <w:pBdr>
        <w:top w:val="single" w:sz="4" w:space="5" w:color="E6E7E8"/>
        <w:left w:val="single" w:sz="4" w:space="4" w:color="E6E7E8"/>
        <w:bottom w:val="single" w:sz="4" w:space="4" w:color="E6E7E8"/>
        <w:right w:val="single" w:sz="4" w:space="4" w:color="E6E7E8"/>
      </w:pBdr>
      <w:shd w:val="clear" w:color="auto" w:fill="E6E7E8"/>
      <w:spacing w:after="360"/>
    </w:pPr>
    <w:rPr>
      <w:color w:val="5F6062"/>
      <w:sz w:val="32"/>
      <w:u w:color="5F606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06A7"/>
    <w:pPr>
      <w:pBdr>
        <w:bottom w:val="single" w:sz="6" w:space="1" w:color="auto"/>
      </w:pBdr>
      <w:spacing w:after="0"/>
      <w:jc w:val="center"/>
      <w:outlineLvl w:val="1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06A7"/>
    <w:rPr>
      <w:rFonts w:ascii="Calibri" w:hAnsi="Calibri" w:cs="Arial"/>
      <w:vanish/>
      <w:color w:val="000000"/>
      <w:sz w:val="16"/>
      <w:szCs w:val="16"/>
    </w:rPr>
  </w:style>
  <w:style w:type="table" w:customStyle="1" w:styleId="TableFormat-Standard">
    <w:name w:val="Table Format - Standard"/>
    <w:basedOn w:val="TableNormal"/>
    <w:uiPriority w:val="99"/>
    <w:rsid w:val="00A906A7"/>
    <w:pPr>
      <w:spacing w:after="0" w:line="240" w:lineRule="auto"/>
    </w:pPr>
    <w:tblPr/>
  </w:style>
  <w:style w:type="table" w:customStyle="1" w:styleId="Table-Notes">
    <w:name w:val="Table - Notes"/>
    <w:basedOn w:val="Table"/>
    <w:uiPriority w:val="99"/>
    <w:rsid w:val="00A906A7"/>
    <w:tblPr/>
  </w:style>
  <w:style w:type="paragraph" w:customStyle="1" w:styleId="Note">
    <w:name w:val="Note"/>
    <w:basedOn w:val="Normal"/>
    <w:next w:val="Normal"/>
    <w:link w:val="NoteChar"/>
    <w:qFormat/>
    <w:rsid w:val="00A906A7"/>
    <w:pPr>
      <w:keepNext/>
      <w:pBdr>
        <w:top w:val="dotted" w:sz="8" w:space="3" w:color="5F6062"/>
        <w:bottom w:val="dotted" w:sz="8" w:space="2" w:color="5F6062"/>
      </w:pBdr>
      <w:ind w:left="720" w:right="720"/>
    </w:pPr>
    <w:rPr>
      <w:szCs w:val="24"/>
    </w:rPr>
  </w:style>
  <w:style w:type="character" w:customStyle="1" w:styleId="NoteChar">
    <w:name w:val="Note Char"/>
    <w:basedOn w:val="DefaultParagraphFont"/>
    <w:link w:val="Note"/>
    <w:rsid w:val="00A906A7"/>
    <w:rPr>
      <w:rFonts w:ascii="Calibri" w:hAnsi="Calibri"/>
      <w:color w:val="000000"/>
      <w:sz w:val="24"/>
      <w:szCs w:val="24"/>
    </w:rPr>
  </w:style>
  <w:style w:type="table" w:customStyle="1" w:styleId="Table6">
    <w:name w:val="Table6"/>
    <w:uiPriority w:val="99"/>
    <w:rsid w:val="00A906A7"/>
    <w:pPr>
      <w:spacing w:after="0" w:line="240" w:lineRule="auto"/>
    </w:pPr>
    <w:rPr>
      <w:rFonts w:ascii="Proxima Nova Rg" w:hAnsi="Proxima Nova Rg"/>
      <w:color w:val="5F6062"/>
    </w:rPr>
    <w:tblPr>
      <w:jc w:val="center"/>
      <w:tblBorders>
        <w:top w:val="single" w:sz="4" w:space="0" w:color="B9C7D4"/>
        <w:left w:val="single" w:sz="4" w:space="0" w:color="B9C7D4"/>
        <w:bottom w:val="single" w:sz="4" w:space="0" w:color="B9C7D4"/>
        <w:right w:val="single" w:sz="4" w:space="0" w:color="B9C7D4"/>
        <w:insideH w:val="single" w:sz="4" w:space="0" w:color="B9C7D4"/>
        <w:insideV w:val="single" w:sz="4" w:space="0" w:color="B9C7D4"/>
      </w:tblBorders>
      <w:tblCellMar>
        <w:top w:w="0" w:type="dxa"/>
        <w:left w:w="115" w:type="dxa"/>
        <w:bottom w:w="0" w:type="dxa"/>
        <w:right w:w="115" w:type="dxa"/>
      </w:tblCellMar>
    </w:tblPr>
    <w:trPr>
      <w:tblHeader/>
      <w:jc w:val="center"/>
    </w:trPr>
  </w:style>
  <w:style w:type="table" w:customStyle="1" w:styleId="Table1">
    <w:name w:val="Table1"/>
    <w:uiPriority w:val="99"/>
    <w:rsid w:val="00A906A7"/>
    <w:pPr>
      <w:spacing w:after="0" w:line="240" w:lineRule="auto"/>
    </w:pPr>
    <w:rPr>
      <w:rFonts w:ascii="Proxima Nova Rg" w:hAnsi="Proxima Nova Rg"/>
      <w:color w:val="5F6062"/>
    </w:rPr>
    <w:tblPr>
      <w:jc w:val="center"/>
      <w:tblBorders>
        <w:top w:val="single" w:sz="4" w:space="0" w:color="B9C7D4"/>
        <w:left w:val="single" w:sz="4" w:space="0" w:color="B9C7D4"/>
        <w:bottom w:val="single" w:sz="4" w:space="0" w:color="B9C7D4"/>
        <w:right w:val="single" w:sz="4" w:space="0" w:color="B9C7D4"/>
        <w:insideH w:val="single" w:sz="4" w:space="0" w:color="B9C7D4"/>
        <w:insideV w:val="single" w:sz="4" w:space="0" w:color="B9C7D4"/>
      </w:tblBorders>
      <w:tblCellMar>
        <w:top w:w="0" w:type="dxa"/>
        <w:left w:w="115" w:type="dxa"/>
        <w:bottom w:w="0" w:type="dxa"/>
        <w:right w:w="115" w:type="dxa"/>
      </w:tblCellMar>
    </w:tblPr>
    <w:trPr>
      <w:tblHeader/>
      <w:jc w:val="center"/>
    </w:trPr>
  </w:style>
  <w:style w:type="paragraph" w:customStyle="1" w:styleId="TableSeparator">
    <w:name w:val="Table Separator"/>
    <w:basedOn w:val="Normal"/>
    <w:next w:val="Normal"/>
    <w:qFormat/>
    <w:rsid w:val="00A906A7"/>
    <w:pPr>
      <w:spacing w:before="0" w:after="0" w:line="240" w:lineRule="auto"/>
    </w:pPr>
  </w:style>
  <w:style w:type="paragraph" w:customStyle="1" w:styleId="ModuleIntro">
    <w:name w:val="Module Intro"/>
    <w:basedOn w:val="DocumentSub-Title"/>
    <w:next w:val="Normal"/>
    <w:qFormat/>
    <w:rsid w:val="00A906A7"/>
    <w:pPr>
      <w:keepNext/>
      <w:widowControl/>
      <w:spacing w:after="240" w:line="276" w:lineRule="auto"/>
    </w:pPr>
    <w:rPr>
      <w:rFonts w:ascii="Proxima Nova ScOsf Rg" w:hAnsi="Proxima Nova ScOsf Rg"/>
    </w:rPr>
  </w:style>
  <w:style w:type="paragraph" w:customStyle="1" w:styleId="ExerciseSolutions">
    <w:name w:val="Exercise Solutions"/>
    <w:basedOn w:val="Heading2"/>
    <w:next w:val="Normal"/>
    <w:qFormat/>
    <w:rsid w:val="00A906A7"/>
    <w:pPr>
      <w:pBdr>
        <w:top w:val="single" w:sz="4" w:space="5" w:color="E6E7E8"/>
        <w:left w:val="single" w:sz="4" w:space="4" w:color="E6E7E8"/>
        <w:bottom w:val="single" w:sz="4" w:space="4" w:color="E6E7E8"/>
        <w:right w:val="single" w:sz="4" w:space="4" w:color="E6E7E8"/>
      </w:pBdr>
      <w:shd w:val="clear" w:color="auto" w:fill="E6E7E8"/>
      <w:spacing w:after="360"/>
    </w:pPr>
    <w:rPr>
      <w:bCs w:val="0"/>
      <w:color w:val="5F6062"/>
      <w:sz w:val="32"/>
    </w:rPr>
  </w:style>
  <w:style w:type="paragraph" w:customStyle="1" w:styleId="FieldLabel">
    <w:name w:val="Field Label"/>
    <w:basedOn w:val="TableText"/>
    <w:link w:val="FieldLabelChar"/>
    <w:qFormat/>
    <w:rsid w:val="00A906A7"/>
    <w:pPr>
      <w:spacing w:before="80"/>
    </w:pPr>
    <w:rPr>
      <w:caps/>
    </w:rPr>
  </w:style>
  <w:style w:type="character" w:customStyle="1" w:styleId="FieldLabelChar">
    <w:name w:val="Field Label Char"/>
    <w:basedOn w:val="DefaultParagraphFont"/>
    <w:link w:val="FieldLabel"/>
    <w:rsid w:val="00A906A7"/>
    <w:rPr>
      <w:rFonts w:ascii="Arial" w:eastAsia="Times New Roman" w:hAnsi="Arial" w:cs="Times New Roman"/>
      <w:caps/>
      <w:color w:val="000000"/>
      <w:sz w:val="20"/>
      <w:szCs w:val="20"/>
    </w:rPr>
  </w:style>
  <w:style w:type="table" w:customStyle="1" w:styleId="Table4">
    <w:name w:val="Table4"/>
    <w:uiPriority w:val="99"/>
    <w:rsid w:val="00A906A7"/>
    <w:pPr>
      <w:spacing w:after="0" w:line="240" w:lineRule="auto"/>
    </w:pPr>
    <w:rPr>
      <w:rFonts w:ascii="Proxima Nova Rg" w:hAnsi="Proxima Nova Rg"/>
      <w:color w:val="5F6062"/>
    </w:rPr>
    <w:tblPr>
      <w:jc w:val="center"/>
      <w:tblBorders>
        <w:top w:val="single" w:sz="4" w:space="0" w:color="B9C7D4"/>
        <w:left w:val="single" w:sz="4" w:space="0" w:color="B9C7D4"/>
        <w:bottom w:val="single" w:sz="4" w:space="0" w:color="B9C7D4"/>
        <w:right w:val="single" w:sz="4" w:space="0" w:color="B9C7D4"/>
        <w:insideH w:val="single" w:sz="4" w:space="0" w:color="B9C7D4"/>
        <w:insideV w:val="single" w:sz="4" w:space="0" w:color="B9C7D4"/>
      </w:tblBorders>
      <w:tblCellMar>
        <w:top w:w="0" w:type="dxa"/>
        <w:left w:w="115" w:type="dxa"/>
        <w:bottom w:w="0" w:type="dxa"/>
        <w:right w:w="115" w:type="dxa"/>
      </w:tblCellMar>
    </w:tblPr>
    <w:trPr>
      <w:tblHeader/>
      <w:jc w:val="center"/>
    </w:trPr>
  </w:style>
  <w:style w:type="table" w:customStyle="1" w:styleId="Table5">
    <w:name w:val="Table5"/>
    <w:uiPriority w:val="99"/>
    <w:rsid w:val="00A906A7"/>
    <w:pPr>
      <w:spacing w:after="0" w:line="240" w:lineRule="auto"/>
    </w:pPr>
    <w:rPr>
      <w:rFonts w:ascii="Proxima Nova Rg" w:hAnsi="Proxima Nova Rg"/>
      <w:color w:val="5F6062"/>
    </w:rPr>
    <w:tblPr>
      <w:jc w:val="center"/>
      <w:tblBorders>
        <w:top w:val="single" w:sz="4" w:space="0" w:color="B9C7D4"/>
        <w:left w:val="single" w:sz="4" w:space="0" w:color="B9C7D4"/>
        <w:bottom w:val="single" w:sz="4" w:space="0" w:color="B9C7D4"/>
        <w:right w:val="single" w:sz="4" w:space="0" w:color="B9C7D4"/>
        <w:insideH w:val="single" w:sz="4" w:space="0" w:color="B9C7D4"/>
        <w:insideV w:val="single" w:sz="4" w:space="0" w:color="B9C7D4"/>
      </w:tblBorders>
      <w:tblCellMar>
        <w:top w:w="0" w:type="dxa"/>
        <w:left w:w="115" w:type="dxa"/>
        <w:bottom w:w="0" w:type="dxa"/>
        <w:right w:w="115" w:type="dxa"/>
      </w:tblCellMar>
    </w:tblPr>
    <w:trPr>
      <w:tblHeader/>
      <w:jc w:val="center"/>
    </w:trPr>
  </w:style>
  <w:style w:type="table" w:customStyle="1" w:styleId="Table2">
    <w:name w:val="Table2"/>
    <w:uiPriority w:val="99"/>
    <w:rsid w:val="00A906A7"/>
    <w:pPr>
      <w:spacing w:after="0" w:line="240" w:lineRule="auto"/>
    </w:pPr>
    <w:rPr>
      <w:rFonts w:ascii="Proxima Nova Rg" w:hAnsi="Proxima Nova Rg"/>
      <w:color w:val="5F6062"/>
    </w:rPr>
    <w:tblPr>
      <w:jc w:val="center"/>
      <w:tblBorders>
        <w:top w:val="single" w:sz="4" w:space="0" w:color="B9C7D4"/>
        <w:left w:val="single" w:sz="4" w:space="0" w:color="B9C7D4"/>
        <w:bottom w:val="single" w:sz="4" w:space="0" w:color="B9C7D4"/>
        <w:right w:val="single" w:sz="4" w:space="0" w:color="B9C7D4"/>
        <w:insideH w:val="single" w:sz="4" w:space="0" w:color="B9C7D4"/>
        <w:insideV w:val="single" w:sz="4" w:space="0" w:color="B9C7D4"/>
      </w:tblBorders>
      <w:tblCellMar>
        <w:top w:w="0" w:type="dxa"/>
        <w:left w:w="115" w:type="dxa"/>
        <w:bottom w:w="0" w:type="dxa"/>
        <w:right w:w="115" w:type="dxa"/>
      </w:tblCellMar>
    </w:tblPr>
    <w:trPr>
      <w:tblHeader/>
      <w:jc w:val="center"/>
    </w:trPr>
  </w:style>
  <w:style w:type="table" w:customStyle="1" w:styleId="Table41">
    <w:name w:val="Table41"/>
    <w:uiPriority w:val="99"/>
    <w:rsid w:val="00A906A7"/>
    <w:pPr>
      <w:spacing w:after="0" w:line="240" w:lineRule="auto"/>
    </w:pPr>
    <w:rPr>
      <w:rFonts w:ascii="Proxima Nova Rg" w:hAnsi="Proxima Nova Rg"/>
      <w:color w:val="5F6062"/>
    </w:rPr>
    <w:tblPr>
      <w:jc w:val="center"/>
      <w:tblBorders>
        <w:top w:val="single" w:sz="4" w:space="0" w:color="B9C7D4"/>
        <w:left w:val="single" w:sz="4" w:space="0" w:color="B9C7D4"/>
        <w:bottom w:val="single" w:sz="4" w:space="0" w:color="B9C7D4"/>
        <w:right w:val="single" w:sz="4" w:space="0" w:color="B9C7D4"/>
        <w:insideH w:val="single" w:sz="4" w:space="0" w:color="B9C7D4"/>
        <w:insideV w:val="single" w:sz="4" w:space="0" w:color="B9C7D4"/>
      </w:tblBorders>
      <w:tblCellMar>
        <w:top w:w="0" w:type="dxa"/>
        <w:left w:w="115" w:type="dxa"/>
        <w:bottom w:w="0" w:type="dxa"/>
        <w:right w:w="115" w:type="dxa"/>
      </w:tblCellMar>
    </w:tblPr>
    <w:trPr>
      <w:tblHeader/>
      <w:jc w:val="center"/>
    </w:trPr>
  </w:style>
  <w:style w:type="table" w:customStyle="1" w:styleId="Table51">
    <w:name w:val="Table51"/>
    <w:uiPriority w:val="99"/>
    <w:rsid w:val="00A906A7"/>
    <w:pPr>
      <w:spacing w:after="0" w:line="240" w:lineRule="auto"/>
    </w:pPr>
    <w:rPr>
      <w:rFonts w:ascii="Proxima Nova Rg" w:hAnsi="Proxima Nova Rg"/>
      <w:color w:val="5F6062"/>
    </w:rPr>
    <w:tblPr>
      <w:jc w:val="center"/>
      <w:tblBorders>
        <w:top w:val="single" w:sz="4" w:space="0" w:color="B9C7D4"/>
        <w:left w:val="single" w:sz="4" w:space="0" w:color="B9C7D4"/>
        <w:bottom w:val="single" w:sz="4" w:space="0" w:color="B9C7D4"/>
        <w:right w:val="single" w:sz="4" w:space="0" w:color="B9C7D4"/>
        <w:insideH w:val="single" w:sz="4" w:space="0" w:color="B9C7D4"/>
        <w:insideV w:val="single" w:sz="4" w:space="0" w:color="B9C7D4"/>
      </w:tblBorders>
      <w:tblCellMar>
        <w:top w:w="0" w:type="dxa"/>
        <w:left w:w="115" w:type="dxa"/>
        <w:bottom w:w="0" w:type="dxa"/>
        <w:right w:w="115" w:type="dxa"/>
      </w:tblCellMar>
    </w:tblPr>
    <w:trPr>
      <w:tblHeader/>
      <w:jc w:val="center"/>
    </w:trPr>
  </w:style>
  <w:style w:type="table" w:customStyle="1" w:styleId="Table61">
    <w:name w:val="Table61"/>
    <w:uiPriority w:val="99"/>
    <w:rsid w:val="00A906A7"/>
    <w:pPr>
      <w:spacing w:after="0" w:line="240" w:lineRule="auto"/>
    </w:pPr>
    <w:rPr>
      <w:rFonts w:ascii="Proxima Nova Rg" w:hAnsi="Proxima Nova Rg"/>
      <w:color w:val="5F6062"/>
    </w:rPr>
    <w:tblPr>
      <w:jc w:val="center"/>
      <w:tblBorders>
        <w:top w:val="single" w:sz="4" w:space="0" w:color="B9C7D4"/>
        <w:left w:val="single" w:sz="4" w:space="0" w:color="B9C7D4"/>
        <w:bottom w:val="single" w:sz="4" w:space="0" w:color="B9C7D4"/>
        <w:right w:val="single" w:sz="4" w:space="0" w:color="B9C7D4"/>
        <w:insideH w:val="single" w:sz="4" w:space="0" w:color="B9C7D4"/>
        <w:insideV w:val="single" w:sz="4" w:space="0" w:color="B9C7D4"/>
      </w:tblBorders>
      <w:tblCellMar>
        <w:top w:w="0" w:type="dxa"/>
        <w:left w:w="115" w:type="dxa"/>
        <w:bottom w:w="0" w:type="dxa"/>
        <w:right w:w="115" w:type="dxa"/>
      </w:tblCellMar>
    </w:tblPr>
    <w:trPr>
      <w:tblHeader/>
      <w:jc w:val="center"/>
    </w:trPr>
  </w:style>
  <w:style w:type="paragraph" w:customStyle="1" w:styleId="Steps-SubIndented">
    <w:name w:val="Steps - Sub Indented"/>
    <w:basedOn w:val="Steps"/>
    <w:next w:val="Steps"/>
    <w:qFormat/>
    <w:rsid w:val="00A906A7"/>
    <w:pPr>
      <w:tabs>
        <w:tab w:val="clear" w:pos="720"/>
      </w:tabs>
      <w:ind w:firstLine="0"/>
    </w:pPr>
  </w:style>
  <w:style w:type="paragraph" w:styleId="Footer">
    <w:name w:val="footer"/>
    <w:basedOn w:val="Normal"/>
    <w:link w:val="FooterChar"/>
    <w:uiPriority w:val="99"/>
    <w:unhideWhenUsed/>
    <w:rsid w:val="00A906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A7"/>
    <w:rPr>
      <w:rFonts w:ascii="Calibri" w:hAnsi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906A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A7"/>
    <w:rPr>
      <w:rFonts w:ascii="Calibri" w:hAnsi="Calibri"/>
      <w:color w:val="000000"/>
      <w:sz w:val="24"/>
    </w:rPr>
  </w:style>
  <w:style w:type="character" w:customStyle="1" w:styleId="TableHeader-LeftColumnChar">
    <w:name w:val="Table Header - Left Column Char"/>
    <w:basedOn w:val="TableTextChar"/>
    <w:link w:val="TableHeader-LeftColumn"/>
    <w:rsid w:val="00A906A7"/>
    <w:rPr>
      <w:rFonts w:ascii="Arial" w:eastAsia="Times New Roman" w:hAnsi="Arial" w:cs="Times New Roman"/>
      <w:b/>
      <w:color w:val="000000"/>
      <w:sz w:val="20"/>
      <w:szCs w:val="20"/>
    </w:rPr>
  </w:style>
  <w:style w:type="character" w:customStyle="1" w:styleId="TableHeader-DefaultChar">
    <w:name w:val="Table Header - Default Char"/>
    <w:basedOn w:val="TableTextChar"/>
    <w:link w:val="TableHeader-Default"/>
    <w:rsid w:val="00A906A7"/>
    <w:rPr>
      <w:rFonts w:ascii="Arial" w:eastAsia="Times New Roman" w:hAnsi="Arial" w:cs="Times New Roman"/>
      <w:b/>
      <w:color w:val="000000"/>
      <w:sz w:val="20"/>
      <w:szCs w:val="20"/>
    </w:rPr>
  </w:style>
  <w:style w:type="paragraph" w:customStyle="1" w:styleId="ImageLine">
    <w:name w:val="Image Line"/>
    <w:basedOn w:val="Normal"/>
    <w:next w:val="Caption"/>
    <w:qFormat/>
    <w:rsid w:val="00A906A7"/>
    <w:pPr>
      <w:keepNext/>
      <w:spacing w:after="0" w:line="240" w:lineRule="auto"/>
      <w:ind w:left="0"/>
      <w:jc w:val="center"/>
    </w:pPr>
  </w:style>
  <w:style w:type="paragraph" w:customStyle="1" w:styleId="StudentExercises">
    <w:name w:val="Student Exercises"/>
    <w:basedOn w:val="Heading2"/>
    <w:next w:val="Normal"/>
    <w:qFormat/>
    <w:rsid w:val="00A906A7"/>
    <w:pPr>
      <w:keepNext w:val="0"/>
      <w:pBdr>
        <w:top w:val="single" w:sz="4" w:space="5" w:color="E6E7E8"/>
        <w:left w:val="single" w:sz="4" w:space="4" w:color="E6E7E8"/>
        <w:bottom w:val="single" w:sz="4" w:space="4" w:color="E6E7E8"/>
        <w:right w:val="single" w:sz="4" w:space="4" w:color="E6E7E8"/>
      </w:pBdr>
      <w:shd w:val="clear" w:color="auto" w:fill="E6E7E8"/>
      <w:spacing w:after="360"/>
      <w:ind w:firstLine="216"/>
    </w:pPr>
    <w:rPr>
      <w:color w:val="5F6062"/>
      <w:sz w:val="32"/>
    </w:rPr>
  </w:style>
  <w:style w:type="paragraph" w:customStyle="1" w:styleId="ExerciseTitle">
    <w:name w:val="Exercise Title"/>
    <w:basedOn w:val="Heading3"/>
    <w:next w:val="Normal"/>
    <w:qFormat/>
    <w:rsid w:val="00A906A7"/>
    <w:pPr>
      <w:pageBreakBefore/>
      <w:spacing w:after="240"/>
    </w:pPr>
    <w:rPr>
      <w:rFonts w:ascii="Proxima Nova Rg" w:hAnsi="Proxima Nova Rg"/>
      <w:b w:val="0"/>
      <w:color w:val="0069AA"/>
      <w:sz w:val="26"/>
      <w:szCs w:val="26"/>
    </w:rPr>
  </w:style>
  <w:style w:type="paragraph" w:customStyle="1" w:styleId="ExerciseHeading1">
    <w:name w:val="Exercise Heading 1"/>
    <w:basedOn w:val="Heading3"/>
    <w:next w:val="Normal"/>
    <w:qFormat/>
    <w:rsid w:val="00A906A7"/>
    <w:pPr>
      <w:outlineLvl w:val="3"/>
    </w:pPr>
    <w:rPr>
      <w:sz w:val="22"/>
    </w:rPr>
  </w:style>
  <w:style w:type="paragraph" w:customStyle="1" w:styleId="ExerciseHeading2">
    <w:name w:val="Exercise Heading 2"/>
    <w:basedOn w:val="Heading4"/>
    <w:next w:val="Normal"/>
    <w:qFormat/>
    <w:rsid w:val="00A906A7"/>
    <w:pPr>
      <w:outlineLvl w:val="4"/>
    </w:pPr>
    <w:rPr>
      <w:sz w:val="20"/>
    </w:rPr>
  </w:style>
  <w:style w:type="paragraph" w:customStyle="1" w:styleId="Heading2-NoBreakBefore">
    <w:name w:val="Heading 2 - No Break Before"/>
    <w:basedOn w:val="Heading2"/>
    <w:next w:val="Normal"/>
    <w:qFormat/>
    <w:rsid w:val="00A906A7"/>
    <w:pPr>
      <w:pageBreakBefore w:val="0"/>
    </w:pPr>
  </w:style>
  <w:style w:type="character" w:styleId="CommentReference">
    <w:name w:val="annotation reference"/>
    <w:basedOn w:val="DefaultParagraphFont"/>
    <w:uiPriority w:val="99"/>
    <w:semiHidden/>
    <w:unhideWhenUsed/>
    <w:rsid w:val="00A90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0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06A7"/>
    <w:rPr>
      <w:rFonts w:ascii="Calibri" w:hAnsi="Calibri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6A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A7"/>
    <w:rPr>
      <w:rFonts w:ascii="Segoe UI" w:hAnsi="Segoe UI" w:cs="Segoe UI"/>
      <w:color w:val="000000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90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06A7"/>
    <w:rPr>
      <w:rFonts w:ascii="Calibri" w:hAnsi="Calibri"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906A7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6A7"/>
    <w:rPr>
      <w:rFonts w:ascii="Calibri" w:hAnsi="Calibri"/>
      <w:b/>
      <w:b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06A7"/>
    <w:rPr>
      <w:color w:val="954F72" w:themeColor="followedHyperlink"/>
      <w:u w:val="single"/>
    </w:rPr>
  </w:style>
  <w:style w:type="paragraph" w:styleId="BlockText">
    <w:name w:val="Block Text"/>
    <w:basedOn w:val="Normal"/>
    <w:uiPriority w:val="99"/>
    <w:unhideWhenUsed/>
    <w:rsid w:val="00A906A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A906A7"/>
    <w:rPr>
      <w:color w:val="808080"/>
    </w:rPr>
  </w:style>
  <w:style w:type="paragraph" w:styleId="ListParagraph">
    <w:name w:val="List Paragraph"/>
    <w:basedOn w:val="Normal"/>
    <w:uiPriority w:val="34"/>
    <w:rsid w:val="00A906A7"/>
    <w:pPr>
      <w:ind w:left="720"/>
      <w:contextualSpacing/>
    </w:pPr>
  </w:style>
  <w:style w:type="paragraph" w:customStyle="1" w:styleId="Code-Table">
    <w:name w:val="Code - Table"/>
    <w:basedOn w:val="Code"/>
    <w:link w:val="Code-TableChar"/>
    <w:qFormat/>
    <w:rsid w:val="00A906A7"/>
    <w:pPr>
      <w:spacing w:before="100" w:after="100"/>
      <w:ind w:left="0"/>
    </w:pPr>
  </w:style>
  <w:style w:type="character" w:customStyle="1" w:styleId="Code-TableChar">
    <w:name w:val="Code - Table Char"/>
    <w:basedOn w:val="CodeChar"/>
    <w:link w:val="Code-Table"/>
    <w:rsid w:val="00A906A7"/>
    <w:rPr>
      <w:rFonts w:ascii="Consolas" w:hAnsi="Consolas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ynes\AppData\Roaming\Microsoft\Templates\course_master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25E84-BB11-4EE4-8697-8589B6FF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course_master_template.dotx</Template>
  <TotalTime>70</TotalTime>
  <Pages>10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Sample Workbook Design Template</vt:lpstr>
      <vt:lpstr>    Examine Existing Workbooks, Searches, and Reports</vt:lpstr>
      <vt:lpstr>        Workbooks</vt:lpstr>
      <vt:lpstr>        Saved Searches</vt:lpstr>
      <vt:lpstr>        Reports</vt:lpstr>
      <vt:lpstr>    Workbook Source Data</vt:lpstr>
      <vt:lpstr>        Record Joins</vt:lpstr>
      <vt:lpstr>        Fields</vt:lpstr>
      <vt:lpstr>        Filter Criteria</vt:lpstr>
      <vt:lpstr>        Advanced Sorting</vt:lpstr>
      <vt:lpstr>    Formula Fields</vt:lpstr>
      <vt:lpstr>    Pivot Tables and Charts</vt:lpstr>
      <vt:lpstr>        Pivot Tables</vt:lpstr>
      <vt:lpstr>        Charts</vt:lpstr>
      <vt:lpstr>    Workbook Sharing</vt:lpstr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Workbook Design Template</dc:title>
  <dc:subject/>
  <dc:creator>Brian Maynes</dc:creator>
  <cp:keywords>SuiteAnalytics Workbook</cp:keywords>
  <dc:description/>
  <cp:lastModifiedBy>Maynes, Brian</cp:lastModifiedBy>
  <cp:revision>22</cp:revision>
  <dcterms:created xsi:type="dcterms:W3CDTF">2019-03-05T22:42:00Z</dcterms:created>
  <dcterms:modified xsi:type="dcterms:W3CDTF">2020-03-02T15:52:00Z</dcterms:modified>
</cp:coreProperties>
</file>